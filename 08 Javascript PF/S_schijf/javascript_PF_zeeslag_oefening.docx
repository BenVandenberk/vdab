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EB" w:rsidRPr="00643C69" w:rsidRDefault="00F108CD">
      <w:pPr>
        <w:pStyle w:val="TOC3"/>
        <w:numPr>
          <w:ilvl w:val="0"/>
          <w:numId w:val="3"/>
        </w:numPr>
        <w:jc w:val="center"/>
      </w:pPr>
      <w:r w:rsidRPr="00643C69">
        <w:rPr>
          <w:noProof/>
          <w:lang w:val="nl-BE" w:eastAsia="nl-BE"/>
        </w:rPr>
        <w:drawing>
          <wp:inline distT="0" distB="0" distL="0" distR="0">
            <wp:extent cx="2242185" cy="1064895"/>
            <wp:effectExtent l="0" t="0" r="5715" b="1905"/>
            <wp:docPr id="1" name="Picture 1" descr="VDAB_kl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DAB_kleu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5F" w:rsidRPr="00643C69" w:rsidRDefault="0006705F" w:rsidP="00DB4110">
      <w:pPr>
        <w:pStyle w:val="LIJN1"/>
        <w:numPr>
          <w:ilvl w:val="0"/>
          <w:numId w:val="3"/>
        </w:numPr>
        <w:spacing w:before="3600"/>
      </w:pPr>
      <w:r w:rsidRPr="00643C69">
        <w:t xml:space="preserve">Javascript </w:t>
      </w:r>
      <w:r w:rsidR="00DB4110" w:rsidRPr="00643C69">
        <w:t>Programming fundamentals</w:t>
      </w:r>
    </w:p>
    <w:p w:rsidR="009D50A1" w:rsidRPr="00643C69" w:rsidRDefault="009D50A1" w:rsidP="009D50A1">
      <w:pPr>
        <w:jc w:val="center"/>
        <w:rPr>
          <w:lang w:val="nl-BE" w:eastAsia="nl-BE"/>
        </w:rPr>
      </w:pPr>
      <w:r w:rsidRPr="00643C69">
        <w:rPr>
          <w:lang w:val="nl-BE" w:eastAsia="nl-BE"/>
        </w:rPr>
        <w:t>Basisopleiding ICT ontwikkeling</w:t>
      </w:r>
    </w:p>
    <w:p w:rsidR="0006705F" w:rsidRPr="00643C69" w:rsidRDefault="003E7D1F" w:rsidP="0006705F">
      <w:pPr>
        <w:numPr>
          <w:ilvl w:val="0"/>
          <w:numId w:val="3"/>
        </w:numPr>
        <w:spacing w:before="240" w:after="60"/>
        <w:ind w:left="720" w:hanging="720"/>
        <w:jc w:val="center"/>
        <w:rPr>
          <w:sz w:val="32"/>
          <w:szCs w:val="32"/>
        </w:rPr>
      </w:pPr>
      <w:r w:rsidRPr="00643C69">
        <w:rPr>
          <w:sz w:val="32"/>
          <w:szCs w:val="32"/>
        </w:rPr>
        <w:t>Oefening</w:t>
      </w:r>
    </w:p>
    <w:p w:rsidR="0041310E" w:rsidRPr="00643C69" w:rsidRDefault="0041310E" w:rsidP="0006705F">
      <w:pPr>
        <w:numPr>
          <w:ilvl w:val="0"/>
          <w:numId w:val="3"/>
        </w:numPr>
        <w:spacing w:before="240" w:after="60"/>
        <w:ind w:left="720" w:hanging="720"/>
        <w:jc w:val="center"/>
        <w:rPr>
          <w:sz w:val="32"/>
          <w:szCs w:val="32"/>
        </w:rPr>
      </w:pPr>
      <w:r w:rsidRPr="00643C69">
        <w:rPr>
          <w:sz w:val="32"/>
          <w:szCs w:val="32"/>
        </w:rPr>
        <w:t>"</w:t>
      </w:r>
      <w:r w:rsidR="003E7D1F" w:rsidRPr="00643C69">
        <w:rPr>
          <w:sz w:val="32"/>
          <w:szCs w:val="32"/>
        </w:rPr>
        <w:t>Zeeslag</w:t>
      </w:r>
      <w:r w:rsidRPr="00643C69">
        <w:rPr>
          <w:sz w:val="32"/>
          <w:szCs w:val="32"/>
        </w:rPr>
        <w:t>"</w:t>
      </w:r>
    </w:p>
    <w:p w:rsidR="0006705F" w:rsidRPr="00643C69" w:rsidRDefault="0006705F" w:rsidP="0006705F">
      <w:pPr>
        <w:pStyle w:val="COPY"/>
        <w:numPr>
          <w:ilvl w:val="0"/>
          <w:numId w:val="3"/>
        </w:numPr>
        <w:sectPr w:rsidR="0006705F" w:rsidRPr="00643C69" w:rsidSect="001C7BE7">
          <w:footerReference w:type="default" r:id="rId9"/>
          <w:pgSz w:w="11907" w:h="16840" w:code="9"/>
          <w:pgMar w:top="719" w:right="1418" w:bottom="719" w:left="1418" w:header="720" w:footer="720" w:gutter="0"/>
          <w:cols w:space="720"/>
          <w:docGrid w:linePitch="360"/>
        </w:sectPr>
      </w:pPr>
      <w:r w:rsidRPr="00643C69">
        <w:t>Deze cursus is eigendom van de VDAB</w:t>
      </w:r>
    </w:p>
    <w:p w:rsidR="009075EB" w:rsidRPr="00643C69" w:rsidRDefault="009075EB">
      <w:pPr>
        <w:pageBreakBefore/>
        <w:jc w:val="center"/>
        <w:rPr>
          <w:b/>
          <w:sz w:val="32"/>
        </w:rPr>
      </w:pPr>
      <w:r w:rsidRPr="00643C69">
        <w:rPr>
          <w:b/>
          <w:sz w:val="32"/>
        </w:rPr>
        <w:lastRenderedPageBreak/>
        <w:t>Inhoudsopgave</w:t>
      </w:r>
    </w:p>
    <w:p w:rsidR="0044698B" w:rsidRPr="00643C69" w:rsidRDefault="00766CDE" w:rsidP="0044698B">
      <w:pPr>
        <w:pStyle w:val="TOC1"/>
        <w:numPr>
          <w:ilvl w:val="0"/>
          <w:numId w:val="0"/>
        </w:numPr>
        <w:ind w:left="284" w:hanging="284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val="nl-BE" w:eastAsia="nl-BE"/>
        </w:rPr>
      </w:pPr>
      <w:r w:rsidRPr="00643C69">
        <w:fldChar w:fldCharType="begin"/>
      </w:r>
      <w:r w:rsidRPr="00643C69">
        <w:instrText xml:space="preserve"> TOC \o "1-3" \h \z \u </w:instrText>
      </w:r>
      <w:r w:rsidRPr="00643C69">
        <w:fldChar w:fldCharType="separate"/>
      </w:r>
      <w:hyperlink w:anchor="_Toc461019975" w:history="1">
        <w:r w:rsidR="0044698B" w:rsidRPr="00643C69">
          <w:rPr>
            <w:rStyle w:val="Hyperlink"/>
            <w:noProof/>
          </w:rPr>
          <w:t>1</w:t>
        </w:r>
        <w:r w:rsidR="0044698B" w:rsidRPr="00643C69">
          <w:rPr>
            <w:rFonts w:asciiTheme="minorHAnsi" w:eastAsiaTheme="minorEastAsia" w:hAnsiTheme="minorHAnsi" w:cstheme="minorBidi"/>
            <w:b w:val="0"/>
            <w:caps w:val="0"/>
            <w:noProof/>
            <w:kern w:val="0"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>Gegevens van de cursist</w:t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_Toc461019975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3</w:t>
        </w:r>
        <w:r w:rsidR="0044698B" w:rsidRPr="00643C69">
          <w:rPr>
            <w:noProof/>
            <w:webHidden/>
          </w:rPr>
          <w:fldChar w:fldCharType="end"/>
        </w:r>
      </w:hyperlink>
    </w:p>
    <w:p w:rsidR="0044698B" w:rsidRPr="00643C69" w:rsidRDefault="00E12720" w:rsidP="0044698B">
      <w:pPr>
        <w:pStyle w:val="TOC1"/>
        <w:numPr>
          <w:ilvl w:val="0"/>
          <w:numId w:val="0"/>
        </w:numPr>
        <w:ind w:left="284" w:hanging="284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val="nl-BE" w:eastAsia="nl-BE"/>
        </w:rPr>
      </w:pPr>
      <w:hyperlink w:anchor="_Toc461019976" w:history="1">
        <w:r w:rsidR="0044698B" w:rsidRPr="00643C69">
          <w:rPr>
            <w:rStyle w:val="Hyperlink"/>
            <w:noProof/>
          </w:rPr>
          <w:t>2</w:t>
        </w:r>
        <w:r w:rsidR="0044698B" w:rsidRPr="00643C69">
          <w:rPr>
            <w:rFonts w:asciiTheme="minorHAnsi" w:eastAsiaTheme="minorEastAsia" w:hAnsiTheme="minorHAnsi" w:cstheme="minorBidi"/>
            <w:b w:val="0"/>
            <w:caps w:val="0"/>
            <w:noProof/>
            <w:kern w:val="0"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 xml:space="preserve">gegevens van de </w:t>
        </w:r>
        <w:r w:rsidR="00E7107B" w:rsidRPr="00643C69">
          <w:rPr>
            <w:rStyle w:val="Hyperlink"/>
            <w:noProof/>
          </w:rPr>
          <w:t>OEFENING</w:t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_Toc461019976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4</w:t>
        </w:r>
        <w:r w:rsidR="0044698B" w:rsidRPr="00643C69">
          <w:rPr>
            <w:noProof/>
            <w:webHidden/>
          </w:rPr>
          <w:fldChar w:fldCharType="end"/>
        </w:r>
      </w:hyperlink>
    </w:p>
    <w:p w:rsidR="0044698B" w:rsidRPr="00643C69" w:rsidRDefault="00E12720" w:rsidP="0044698B">
      <w:pPr>
        <w:pStyle w:val="TOC2"/>
        <w:numPr>
          <w:ilvl w:val="0"/>
          <w:numId w:val="0"/>
        </w:numPr>
        <w:ind w:left="426" w:hanging="426"/>
        <w:rPr>
          <w:rFonts w:asciiTheme="minorHAnsi" w:eastAsiaTheme="minorEastAsia" w:hAnsiTheme="minorHAnsi" w:cstheme="minorBidi"/>
          <w:noProof/>
          <w:sz w:val="22"/>
          <w:szCs w:val="22"/>
          <w:lang w:val="nl-BE" w:eastAsia="nl-BE"/>
        </w:rPr>
      </w:pPr>
      <w:hyperlink w:anchor="_Toc461019977" w:history="1">
        <w:r w:rsidR="0044698B" w:rsidRPr="00643C69">
          <w:rPr>
            <w:rStyle w:val="Hyperlink"/>
            <w:noProof/>
          </w:rPr>
          <w:t>2.1</w:t>
        </w:r>
        <w:r w:rsidR="0044698B" w:rsidRPr="00643C69">
          <w:rPr>
            <w:rFonts w:asciiTheme="minorHAnsi" w:eastAsiaTheme="minorEastAsia" w:hAnsiTheme="minorHAnsi" w:cstheme="minorBidi"/>
            <w:noProof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>Doelstellingen</w:t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_Toc461019977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4</w:t>
        </w:r>
        <w:r w:rsidR="0044698B" w:rsidRPr="00643C69">
          <w:rPr>
            <w:noProof/>
            <w:webHidden/>
          </w:rPr>
          <w:fldChar w:fldCharType="end"/>
        </w:r>
      </w:hyperlink>
    </w:p>
    <w:p w:rsidR="0044698B" w:rsidRPr="00643C69" w:rsidRDefault="00E12720" w:rsidP="0044698B">
      <w:pPr>
        <w:pStyle w:val="TOC2"/>
        <w:numPr>
          <w:ilvl w:val="0"/>
          <w:numId w:val="0"/>
        </w:numPr>
        <w:ind w:left="426" w:hanging="426"/>
        <w:rPr>
          <w:rFonts w:asciiTheme="minorHAnsi" w:eastAsiaTheme="minorEastAsia" w:hAnsiTheme="minorHAnsi" w:cstheme="minorBidi"/>
          <w:noProof/>
          <w:sz w:val="22"/>
          <w:szCs w:val="22"/>
          <w:lang w:val="nl-BE" w:eastAsia="nl-BE"/>
        </w:rPr>
      </w:pPr>
      <w:hyperlink w:anchor="_Toc461019978" w:history="1">
        <w:r w:rsidR="0044698B" w:rsidRPr="00643C69">
          <w:rPr>
            <w:rStyle w:val="Hyperlink"/>
            <w:noProof/>
          </w:rPr>
          <w:t>2.2</w:t>
        </w:r>
        <w:r w:rsidR="0044698B" w:rsidRPr="00643C69">
          <w:rPr>
            <w:rFonts w:asciiTheme="minorHAnsi" w:eastAsiaTheme="minorEastAsia" w:hAnsiTheme="minorHAnsi" w:cstheme="minorBidi"/>
            <w:noProof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>Methodiek</w:t>
        </w:r>
        <w:r w:rsidR="0044698B" w:rsidRPr="00643C69">
          <w:rPr>
            <w:rStyle w:val="Hyperlink"/>
            <w:noProof/>
          </w:rPr>
          <w:tab/>
        </w:r>
        <w:r w:rsidR="0044698B" w:rsidRPr="00643C69">
          <w:rPr>
            <w:rStyle w:val="Hyperlink"/>
            <w:noProof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_Toc461019978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4</w:t>
        </w:r>
        <w:r w:rsidR="0044698B" w:rsidRPr="00643C69">
          <w:rPr>
            <w:noProof/>
            <w:webHidden/>
          </w:rPr>
          <w:fldChar w:fldCharType="end"/>
        </w:r>
      </w:hyperlink>
    </w:p>
    <w:p w:rsidR="0044698B" w:rsidRPr="00643C69" w:rsidRDefault="00E12720" w:rsidP="0044698B">
      <w:pPr>
        <w:pStyle w:val="TOC2"/>
        <w:numPr>
          <w:ilvl w:val="0"/>
          <w:numId w:val="0"/>
        </w:numPr>
        <w:ind w:left="426" w:hanging="426"/>
        <w:rPr>
          <w:rFonts w:asciiTheme="minorHAnsi" w:eastAsiaTheme="minorEastAsia" w:hAnsiTheme="minorHAnsi" w:cstheme="minorBidi"/>
          <w:noProof/>
          <w:sz w:val="22"/>
          <w:szCs w:val="22"/>
          <w:lang w:val="nl-BE" w:eastAsia="nl-BE"/>
        </w:rPr>
      </w:pPr>
      <w:hyperlink w:anchor="_Toc461019979" w:history="1">
        <w:r w:rsidR="0044698B" w:rsidRPr="00643C69">
          <w:rPr>
            <w:rStyle w:val="Hyperlink"/>
            <w:noProof/>
          </w:rPr>
          <w:t>2.3</w:t>
        </w:r>
        <w:r w:rsidR="0044698B" w:rsidRPr="00643C69">
          <w:rPr>
            <w:rFonts w:asciiTheme="minorHAnsi" w:eastAsiaTheme="minorEastAsia" w:hAnsiTheme="minorHAnsi" w:cstheme="minorBidi"/>
            <w:noProof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>Evaluatie</w:t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_Toc461019979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4</w:t>
        </w:r>
        <w:r w:rsidR="0044698B" w:rsidRPr="00643C69">
          <w:rPr>
            <w:noProof/>
            <w:webHidden/>
          </w:rPr>
          <w:fldChar w:fldCharType="end"/>
        </w:r>
      </w:hyperlink>
    </w:p>
    <w:p w:rsidR="0044698B" w:rsidRPr="00643C69" w:rsidRDefault="00E12720" w:rsidP="0044698B">
      <w:pPr>
        <w:pStyle w:val="TOC3"/>
        <w:numPr>
          <w:ilvl w:val="0"/>
          <w:numId w:val="0"/>
        </w:numPr>
        <w:rPr>
          <w:rFonts w:asciiTheme="minorHAnsi" w:eastAsiaTheme="minorEastAsia" w:hAnsiTheme="minorHAnsi" w:cstheme="minorBidi"/>
          <w:noProof/>
          <w:sz w:val="22"/>
          <w:szCs w:val="22"/>
          <w:lang w:val="nl-BE" w:eastAsia="nl-BE"/>
        </w:rPr>
      </w:pPr>
      <w:hyperlink w:anchor="_Toc461019980" w:history="1">
        <w:r w:rsidR="0044698B" w:rsidRPr="00643C69">
          <w:rPr>
            <w:rStyle w:val="Hyperlink"/>
            <w:noProof/>
          </w:rPr>
          <w:t>2.3.1</w:t>
        </w:r>
        <w:r w:rsidR="0044698B" w:rsidRPr="00643C69">
          <w:rPr>
            <w:rFonts w:asciiTheme="minorHAnsi" w:eastAsiaTheme="minorEastAsia" w:hAnsiTheme="minorHAnsi" w:cstheme="minorBidi"/>
            <w:noProof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>Hoe wordt er geëvalueerd?</w:t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_Toc461019980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4</w:t>
        </w:r>
        <w:r w:rsidR="0044698B" w:rsidRPr="00643C69">
          <w:rPr>
            <w:noProof/>
            <w:webHidden/>
          </w:rPr>
          <w:fldChar w:fldCharType="end"/>
        </w:r>
      </w:hyperlink>
    </w:p>
    <w:p w:rsidR="0044698B" w:rsidRPr="00643C69" w:rsidRDefault="00E12720" w:rsidP="0044698B">
      <w:pPr>
        <w:pStyle w:val="TOC3"/>
        <w:numPr>
          <w:ilvl w:val="0"/>
          <w:numId w:val="0"/>
        </w:numPr>
        <w:rPr>
          <w:rFonts w:asciiTheme="minorHAnsi" w:eastAsiaTheme="minorEastAsia" w:hAnsiTheme="minorHAnsi" w:cstheme="minorBidi"/>
          <w:noProof/>
          <w:sz w:val="22"/>
          <w:szCs w:val="22"/>
          <w:lang w:val="nl-BE" w:eastAsia="nl-BE"/>
        </w:rPr>
      </w:pPr>
      <w:hyperlink w:anchor="_Toc461019981" w:history="1">
        <w:r w:rsidR="0044698B" w:rsidRPr="00643C69">
          <w:rPr>
            <w:rStyle w:val="Hyperlink"/>
            <w:noProof/>
          </w:rPr>
          <w:t>2.3.2</w:t>
        </w:r>
        <w:r w:rsidR="0044698B" w:rsidRPr="00643C69">
          <w:rPr>
            <w:rFonts w:asciiTheme="minorHAnsi" w:eastAsiaTheme="minorEastAsia" w:hAnsiTheme="minorHAnsi" w:cstheme="minorBidi"/>
            <w:noProof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>Schaalbeoordeling</w:t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_Toc461019981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4</w:t>
        </w:r>
        <w:r w:rsidR="0044698B" w:rsidRPr="00643C69">
          <w:rPr>
            <w:noProof/>
            <w:webHidden/>
          </w:rPr>
          <w:fldChar w:fldCharType="end"/>
        </w:r>
      </w:hyperlink>
    </w:p>
    <w:p w:rsidR="0044698B" w:rsidRPr="00643C69" w:rsidRDefault="00E12720" w:rsidP="0044698B">
      <w:pPr>
        <w:pStyle w:val="TOC2"/>
        <w:numPr>
          <w:ilvl w:val="0"/>
          <w:numId w:val="0"/>
        </w:numPr>
        <w:ind w:left="567" w:hanging="567"/>
        <w:rPr>
          <w:rFonts w:asciiTheme="minorHAnsi" w:eastAsiaTheme="minorEastAsia" w:hAnsiTheme="minorHAnsi" w:cstheme="minorBidi"/>
          <w:noProof/>
          <w:sz w:val="22"/>
          <w:szCs w:val="22"/>
          <w:lang w:val="nl-BE" w:eastAsia="nl-BE"/>
        </w:rPr>
      </w:pPr>
      <w:hyperlink w:anchor="_Toc461019982" w:history="1">
        <w:r w:rsidR="0044698B" w:rsidRPr="00643C69">
          <w:rPr>
            <w:rStyle w:val="Hyperlink"/>
            <w:noProof/>
          </w:rPr>
          <w:t>2.4</w:t>
        </w:r>
        <w:r w:rsidR="0044698B" w:rsidRPr="00643C69">
          <w:rPr>
            <w:rFonts w:asciiTheme="minorHAnsi" w:eastAsiaTheme="minorEastAsia" w:hAnsiTheme="minorHAnsi" w:cstheme="minorBidi"/>
            <w:noProof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>Afspraken</w:t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_Toc461019982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5</w:t>
        </w:r>
        <w:r w:rsidR="0044698B" w:rsidRPr="00643C69">
          <w:rPr>
            <w:noProof/>
            <w:webHidden/>
          </w:rPr>
          <w:fldChar w:fldCharType="end"/>
        </w:r>
      </w:hyperlink>
    </w:p>
    <w:p w:rsidR="0044698B" w:rsidRPr="00643C69" w:rsidRDefault="00E12720" w:rsidP="0044698B">
      <w:pPr>
        <w:pStyle w:val="TOC1"/>
        <w:numPr>
          <w:ilvl w:val="0"/>
          <w:numId w:val="0"/>
        </w:numPr>
        <w:ind w:left="284" w:hanging="284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val="nl-BE" w:eastAsia="nl-BE"/>
        </w:rPr>
      </w:pPr>
      <w:hyperlink w:anchor="_Toc461019983" w:history="1">
        <w:r w:rsidR="0044698B" w:rsidRPr="00643C69">
          <w:rPr>
            <w:rStyle w:val="Hyperlink"/>
            <w:noProof/>
          </w:rPr>
          <w:t>3</w:t>
        </w:r>
        <w:r w:rsidR="0044698B" w:rsidRPr="00643C69">
          <w:rPr>
            <w:rFonts w:asciiTheme="minorHAnsi" w:eastAsiaTheme="minorEastAsia" w:hAnsiTheme="minorHAnsi" w:cstheme="minorBidi"/>
            <w:b w:val="0"/>
            <w:caps w:val="0"/>
            <w:noProof/>
            <w:kern w:val="0"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>Opdracht</w:t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_Toc461019983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6</w:t>
        </w:r>
        <w:r w:rsidR="0044698B" w:rsidRPr="00643C69">
          <w:rPr>
            <w:noProof/>
            <w:webHidden/>
          </w:rPr>
          <w:fldChar w:fldCharType="end"/>
        </w:r>
      </w:hyperlink>
    </w:p>
    <w:p w:rsidR="0044698B" w:rsidRPr="00643C69" w:rsidRDefault="00E12720" w:rsidP="0044698B">
      <w:pPr>
        <w:pStyle w:val="TOC1"/>
        <w:numPr>
          <w:ilvl w:val="0"/>
          <w:numId w:val="0"/>
        </w:numPr>
        <w:ind w:left="284" w:hanging="284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val="nl-BE" w:eastAsia="nl-BE"/>
        </w:rPr>
      </w:pPr>
      <w:hyperlink w:anchor="_Toc461019984" w:history="1">
        <w:r w:rsidR="0044698B" w:rsidRPr="00643C69">
          <w:rPr>
            <w:rStyle w:val="Hyperlink"/>
            <w:noProof/>
          </w:rPr>
          <w:t>4</w:t>
        </w:r>
        <w:r w:rsidR="0044698B" w:rsidRPr="00643C69">
          <w:rPr>
            <w:rFonts w:asciiTheme="minorHAnsi" w:eastAsiaTheme="minorEastAsia" w:hAnsiTheme="minorHAnsi" w:cstheme="minorBidi"/>
            <w:b w:val="0"/>
            <w:caps w:val="0"/>
            <w:noProof/>
            <w:kern w:val="0"/>
            <w:sz w:val="22"/>
            <w:szCs w:val="22"/>
            <w:lang w:val="nl-BE" w:eastAsia="nl-BE"/>
          </w:rPr>
          <w:tab/>
        </w:r>
        <w:r w:rsidR="0044698B" w:rsidRPr="00643C69">
          <w:rPr>
            <w:rStyle w:val="Hyperlink"/>
            <w:noProof/>
          </w:rPr>
          <w:t>Colofon</w:t>
        </w:r>
        <w:r w:rsidR="0044698B" w:rsidRPr="00643C69">
          <w:rPr>
            <w:noProof/>
            <w:webHidden/>
          </w:rPr>
          <w:tab/>
        </w:r>
        <w:r w:rsidR="0044698B" w:rsidRPr="00643C69">
          <w:rPr>
            <w:noProof/>
            <w:webHidden/>
          </w:rPr>
          <w:fldChar w:fldCharType="begin"/>
        </w:r>
        <w:r w:rsidR="0044698B" w:rsidRPr="00643C69">
          <w:rPr>
            <w:noProof/>
            <w:webHidden/>
          </w:rPr>
          <w:instrText xml:space="preserve"> PAGEREF _Toc461019984 \h </w:instrText>
        </w:r>
        <w:r w:rsidR="0044698B" w:rsidRPr="00643C69">
          <w:rPr>
            <w:noProof/>
            <w:webHidden/>
          </w:rPr>
        </w:r>
        <w:r w:rsidR="0044698B" w:rsidRPr="00643C69">
          <w:rPr>
            <w:noProof/>
            <w:webHidden/>
          </w:rPr>
          <w:fldChar w:fldCharType="separate"/>
        </w:r>
        <w:r w:rsidR="00FC16BE" w:rsidRPr="00643C69">
          <w:rPr>
            <w:noProof/>
            <w:webHidden/>
          </w:rPr>
          <w:t>10</w:t>
        </w:r>
        <w:r w:rsidR="0044698B" w:rsidRPr="00643C69">
          <w:rPr>
            <w:noProof/>
            <w:webHidden/>
          </w:rPr>
          <w:fldChar w:fldCharType="end"/>
        </w:r>
      </w:hyperlink>
    </w:p>
    <w:p w:rsidR="009075EB" w:rsidRPr="00643C69" w:rsidRDefault="00766CDE">
      <w:pPr>
        <w:pStyle w:val="TOC1"/>
        <w:numPr>
          <w:ilvl w:val="0"/>
          <w:numId w:val="0"/>
        </w:numPr>
      </w:pPr>
      <w:r w:rsidRPr="00643C69">
        <w:fldChar w:fldCharType="end"/>
      </w:r>
    </w:p>
    <w:p w:rsidR="009075EB" w:rsidRPr="00643C69" w:rsidRDefault="009075EB">
      <w:pPr>
        <w:pStyle w:val="Heading1"/>
      </w:pPr>
      <w:bookmarkStart w:id="0" w:name="_Toc354385265"/>
      <w:bookmarkStart w:id="1" w:name="_Toc354385543"/>
      <w:bookmarkStart w:id="2" w:name="_Toc66174180"/>
      <w:bookmarkStart w:id="3" w:name="_Toc160945180"/>
      <w:bookmarkStart w:id="4" w:name="_Toc461019975"/>
      <w:bookmarkEnd w:id="0"/>
      <w:bookmarkEnd w:id="1"/>
      <w:r w:rsidRPr="00643C69">
        <w:lastRenderedPageBreak/>
        <w:t>Gegevens van de cursist</w:t>
      </w:r>
      <w:bookmarkEnd w:id="2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2"/>
        <w:gridCol w:w="2443"/>
        <w:gridCol w:w="1325"/>
        <w:gridCol w:w="3252"/>
      </w:tblGrid>
      <w:tr w:rsidR="009075EB" w:rsidRPr="00643C69">
        <w:trPr>
          <w:trHeight w:val="628"/>
        </w:trPr>
        <w:tc>
          <w:tcPr>
            <w:tcW w:w="2022" w:type="dxa"/>
          </w:tcPr>
          <w:p w:rsidR="009075EB" w:rsidRPr="00643C69" w:rsidRDefault="009075EB">
            <w:r w:rsidRPr="00643C69">
              <w:t>Naam:</w:t>
            </w:r>
          </w:p>
        </w:tc>
        <w:tc>
          <w:tcPr>
            <w:tcW w:w="7020" w:type="dxa"/>
            <w:gridSpan w:val="3"/>
          </w:tcPr>
          <w:p w:rsidR="009075EB" w:rsidRPr="00643C69" w:rsidRDefault="009075EB"/>
        </w:tc>
      </w:tr>
      <w:tr w:rsidR="0099119E" w:rsidRPr="00643C69">
        <w:tc>
          <w:tcPr>
            <w:tcW w:w="2022" w:type="dxa"/>
          </w:tcPr>
          <w:p w:rsidR="0099119E" w:rsidRPr="00643C69" w:rsidRDefault="0099119E">
            <w:pPr>
              <w:rPr>
                <w:lang w:val="nl-BE"/>
              </w:rPr>
            </w:pPr>
            <w:r w:rsidRPr="00643C69">
              <w:rPr>
                <w:lang w:val="nl-BE"/>
              </w:rPr>
              <w:t>Klantnummer:</w:t>
            </w:r>
          </w:p>
        </w:tc>
        <w:tc>
          <w:tcPr>
            <w:tcW w:w="7020" w:type="dxa"/>
            <w:gridSpan w:val="3"/>
          </w:tcPr>
          <w:p w:rsidR="0099119E" w:rsidRPr="00643C69" w:rsidRDefault="0099119E">
            <w:pPr>
              <w:rPr>
                <w:lang w:val="nl-BE"/>
              </w:rPr>
            </w:pPr>
          </w:p>
        </w:tc>
      </w:tr>
      <w:tr w:rsidR="009075EB" w:rsidRPr="00643C69">
        <w:tc>
          <w:tcPr>
            <w:tcW w:w="2022" w:type="dxa"/>
          </w:tcPr>
          <w:p w:rsidR="009075EB" w:rsidRPr="00643C69" w:rsidRDefault="009075EB">
            <w:pPr>
              <w:rPr>
                <w:lang w:val="nl-BE"/>
              </w:rPr>
            </w:pPr>
            <w:r w:rsidRPr="00643C69">
              <w:rPr>
                <w:lang w:val="nl-BE"/>
              </w:rPr>
              <w:t>Datum:</w:t>
            </w:r>
          </w:p>
        </w:tc>
        <w:tc>
          <w:tcPr>
            <w:tcW w:w="7020" w:type="dxa"/>
            <w:gridSpan w:val="3"/>
          </w:tcPr>
          <w:p w:rsidR="009075EB" w:rsidRPr="00643C69" w:rsidRDefault="009075EB">
            <w:pPr>
              <w:rPr>
                <w:lang w:val="nl-BE"/>
              </w:rPr>
            </w:pPr>
          </w:p>
        </w:tc>
      </w:tr>
      <w:tr w:rsidR="009075EB" w:rsidRPr="00643C69">
        <w:tc>
          <w:tcPr>
            <w:tcW w:w="2022" w:type="dxa"/>
          </w:tcPr>
          <w:p w:rsidR="009075EB" w:rsidRPr="00643C69" w:rsidRDefault="009075EB">
            <w:r w:rsidRPr="00643C69">
              <w:t>Start:</w:t>
            </w:r>
          </w:p>
        </w:tc>
        <w:tc>
          <w:tcPr>
            <w:tcW w:w="7020" w:type="dxa"/>
            <w:gridSpan w:val="3"/>
          </w:tcPr>
          <w:p w:rsidR="009075EB" w:rsidRPr="00643C69" w:rsidRDefault="009075EB"/>
        </w:tc>
      </w:tr>
      <w:tr w:rsidR="009075EB" w:rsidRPr="00643C69">
        <w:tc>
          <w:tcPr>
            <w:tcW w:w="2022" w:type="dxa"/>
          </w:tcPr>
          <w:p w:rsidR="009075EB" w:rsidRPr="00643C69" w:rsidRDefault="009075EB">
            <w:r w:rsidRPr="00643C69">
              <w:t>Einde:</w:t>
            </w:r>
          </w:p>
        </w:tc>
        <w:tc>
          <w:tcPr>
            <w:tcW w:w="7020" w:type="dxa"/>
            <w:gridSpan w:val="3"/>
          </w:tcPr>
          <w:p w:rsidR="009075EB" w:rsidRPr="00643C69" w:rsidRDefault="009075EB"/>
        </w:tc>
      </w:tr>
      <w:tr w:rsidR="009075EB" w:rsidRPr="00643C69">
        <w:tc>
          <w:tcPr>
            <w:tcW w:w="2022" w:type="dxa"/>
          </w:tcPr>
          <w:p w:rsidR="009075EB" w:rsidRPr="00643C69" w:rsidRDefault="009075EB">
            <w:r w:rsidRPr="00643C69">
              <w:t>Verbeterd door:</w:t>
            </w:r>
          </w:p>
        </w:tc>
        <w:tc>
          <w:tcPr>
            <w:tcW w:w="2443" w:type="dxa"/>
          </w:tcPr>
          <w:p w:rsidR="009075EB" w:rsidRPr="00643C69" w:rsidRDefault="009075EB"/>
        </w:tc>
        <w:tc>
          <w:tcPr>
            <w:tcW w:w="1325" w:type="dxa"/>
          </w:tcPr>
          <w:p w:rsidR="009075EB" w:rsidRPr="00643C69" w:rsidRDefault="009075EB">
            <w:r w:rsidRPr="00643C69">
              <w:t>Datum:</w:t>
            </w:r>
          </w:p>
        </w:tc>
        <w:tc>
          <w:tcPr>
            <w:tcW w:w="3252" w:type="dxa"/>
          </w:tcPr>
          <w:p w:rsidR="009075EB" w:rsidRPr="00643C69" w:rsidRDefault="009075EB"/>
        </w:tc>
      </w:tr>
      <w:tr w:rsidR="009075EB" w:rsidRPr="00643C69">
        <w:tc>
          <w:tcPr>
            <w:tcW w:w="2022" w:type="dxa"/>
          </w:tcPr>
          <w:p w:rsidR="009075EB" w:rsidRPr="00643C69" w:rsidRDefault="009075EB">
            <w:r w:rsidRPr="00643C69">
              <w:t>Besproken:</w:t>
            </w:r>
          </w:p>
        </w:tc>
        <w:tc>
          <w:tcPr>
            <w:tcW w:w="2443" w:type="dxa"/>
          </w:tcPr>
          <w:p w:rsidR="009075EB" w:rsidRPr="00643C69" w:rsidRDefault="009075EB">
            <w:r w:rsidRPr="00643C69"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tievakje3"/>
            <w:r w:rsidRPr="00643C69">
              <w:instrText xml:space="preserve"> FORMCHECKBOX </w:instrText>
            </w:r>
            <w:r w:rsidR="00E12720">
              <w:fldChar w:fldCharType="separate"/>
            </w:r>
            <w:r w:rsidRPr="00643C69">
              <w:fldChar w:fldCharType="end"/>
            </w:r>
            <w:bookmarkEnd w:id="5"/>
            <w:r w:rsidRPr="00643C69">
              <w:t xml:space="preserve"> door: </w:t>
            </w:r>
          </w:p>
        </w:tc>
        <w:tc>
          <w:tcPr>
            <w:tcW w:w="1325" w:type="dxa"/>
          </w:tcPr>
          <w:p w:rsidR="009075EB" w:rsidRPr="00643C69" w:rsidRDefault="009075EB">
            <w:r w:rsidRPr="00643C69">
              <w:t>Datum:</w:t>
            </w:r>
          </w:p>
        </w:tc>
        <w:tc>
          <w:tcPr>
            <w:tcW w:w="3252" w:type="dxa"/>
          </w:tcPr>
          <w:p w:rsidR="009075EB" w:rsidRPr="00643C69" w:rsidRDefault="009075EB"/>
        </w:tc>
      </w:tr>
      <w:tr w:rsidR="009075EB" w:rsidRPr="00643C69">
        <w:tc>
          <w:tcPr>
            <w:tcW w:w="2022" w:type="dxa"/>
          </w:tcPr>
          <w:p w:rsidR="009075EB" w:rsidRPr="00643C69" w:rsidRDefault="009075EB">
            <w:r w:rsidRPr="00643C69">
              <w:t>Behaalde score:</w:t>
            </w:r>
          </w:p>
        </w:tc>
        <w:tc>
          <w:tcPr>
            <w:tcW w:w="7020" w:type="dxa"/>
            <w:gridSpan w:val="3"/>
          </w:tcPr>
          <w:p w:rsidR="009075EB" w:rsidRPr="00643C69" w:rsidRDefault="009075EB"/>
        </w:tc>
      </w:tr>
    </w:tbl>
    <w:p w:rsidR="0099119E" w:rsidRPr="00643C69" w:rsidRDefault="0099119E"/>
    <w:p w:rsidR="009075EB" w:rsidRPr="00643C69" w:rsidRDefault="009075EB">
      <w:r w:rsidRPr="00643C69">
        <w:t>Opmerking: Plaats onderaan rechts op elke pagina je initialen in het voorziene kadertje.</w:t>
      </w:r>
    </w:p>
    <w:p w:rsidR="009075EB" w:rsidRPr="00643C69" w:rsidRDefault="009075EB">
      <w:pPr>
        <w:pStyle w:val="Heading1"/>
      </w:pPr>
      <w:bookmarkStart w:id="6" w:name="_Toc66174181"/>
      <w:bookmarkStart w:id="7" w:name="_Toc160945181"/>
      <w:bookmarkStart w:id="8" w:name="_Toc461019976"/>
      <w:r w:rsidRPr="00643C69">
        <w:lastRenderedPageBreak/>
        <w:t xml:space="preserve">gegevens van de </w:t>
      </w:r>
      <w:bookmarkEnd w:id="6"/>
      <w:bookmarkEnd w:id="7"/>
      <w:bookmarkEnd w:id="8"/>
      <w:r w:rsidR="00E80200" w:rsidRPr="00643C69">
        <w:t>OEFENING</w:t>
      </w:r>
    </w:p>
    <w:p w:rsidR="009075EB" w:rsidRPr="00643C69" w:rsidRDefault="009075EB">
      <w:pPr>
        <w:pStyle w:val="Heading2"/>
      </w:pPr>
      <w:bookmarkStart w:id="9" w:name="_Toc66174182"/>
      <w:bookmarkStart w:id="10" w:name="_Toc160945182"/>
      <w:bookmarkStart w:id="11" w:name="_Toc461019977"/>
      <w:r w:rsidRPr="00643C69">
        <w:t>Doelstellingen</w:t>
      </w:r>
      <w:bookmarkEnd w:id="9"/>
      <w:bookmarkEnd w:id="10"/>
      <w:bookmarkEnd w:id="11"/>
    </w:p>
    <w:p w:rsidR="009075EB" w:rsidRPr="00643C69" w:rsidRDefault="009075EB">
      <w:pPr>
        <w:rPr>
          <w:i/>
          <w:iCs/>
        </w:rPr>
      </w:pPr>
      <w:r w:rsidRPr="00643C69">
        <w:rPr>
          <w:i/>
          <w:iCs/>
        </w:rPr>
        <w:t xml:space="preserve">Nagaan of je de nodige voorkennis hebt om </w:t>
      </w:r>
      <w:r w:rsidR="00013419" w:rsidRPr="00643C69">
        <w:rPr>
          <w:i/>
          <w:iCs/>
        </w:rPr>
        <w:t>de test van Javascript af te leggen.</w:t>
      </w:r>
    </w:p>
    <w:p w:rsidR="009075EB" w:rsidRPr="00643C69" w:rsidRDefault="009075EB">
      <w:pPr>
        <w:pStyle w:val="Heading2"/>
      </w:pPr>
      <w:bookmarkStart w:id="12" w:name="_Toc66174183"/>
      <w:bookmarkStart w:id="13" w:name="_Toc160945183"/>
      <w:bookmarkStart w:id="14" w:name="_Toc461019978"/>
      <w:r w:rsidRPr="00643C69">
        <w:t>Methodiek</w:t>
      </w:r>
      <w:bookmarkEnd w:id="12"/>
      <w:bookmarkEnd w:id="13"/>
      <w:bookmarkEnd w:id="14"/>
    </w:p>
    <w:p w:rsidR="009075EB" w:rsidRPr="00643C69" w:rsidRDefault="009075EB">
      <w:pPr>
        <w:rPr>
          <w:i/>
          <w:iCs/>
        </w:rPr>
      </w:pPr>
      <w:r w:rsidRPr="00643C69">
        <w:rPr>
          <w:i/>
          <w:iCs/>
        </w:rPr>
        <w:t xml:space="preserve">De </w:t>
      </w:r>
      <w:r w:rsidR="001B6162" w:rsidRPr="00643C69">
        <w:rPr>
          <w:i/>
          <w:iCs/>
        </w:rPr>
        <w:t>oefening</w:t>
      </w:r>
      <w:r w:rsidRPr="00643C69">
        <w:rPr>
          <w:i/>
          <w:iCs/>
        </w:rPr>
        <w:t xml:space="preserve"> bestaat uit </w:t>
      </w:r>
      <w:r w:rsidR="007B070D" w:rsidRPr="00643C69">
        <w:rPr>
          <w:i/>
          <w:iCs/>
        </w:rPr>
        <w:t xml:space="preserve">een </w:t>
      </w:r>
      <w:r w:rsidRPr="00643C69">
        <w:rPr>
          <w:i/>
          <w:iCs/>
        </w:rPr>
        <w:t>praktische opdracht.</w:t>
      </w:r>
    </w:p>
    <w:p w:rsidR="009075EB" w:rsidRPr="00643C69" w:rsidRDefault="009075EB">
      <w:pPr>
        <w:pStyle w:val="Heading2"/>
      </w:pPr>
      <w:bookmarkStart w:id="15" w:name="_Toc66174184"/>
      <w:bookmarkStart w:id="16" w:name="_Toc160945184"/>
      <w:bookmarkStart w:id="17" w:name="_Toc461019979"/>
      <w:r w:rsidRPr="00643C69">
        <w:t>Evaluatie</w:t>
      </w:r>
      <w:bookmarkEnd w:id="15"/>
      <w:bookmarkEnd w:id="16"/>
      <w:bookmarkEnd w:id="17"/>
    </w:p>
    <w:p w:rsidR="009075EB" w:rsidRPr="00643C69" w:rsidRDefault="009075EB">
      <w:pPr>
        <w:pStyle w:val="Heading3"/>
      </w:pPr>
      <w:bookmarkStart w:id="18" w:name="_Toc66174185"/>
      <w:bookmarkStart w:id="19" w:name="_Toc160945185"/>
      <w:bookmarkStart w:id="20" w:name="_Toc461019980"/>
      <w:r w:rsidRPr="00643C69">
        <w:t>Hoe wordt er geëvalueerd?</w:t>
      </w:r>
      <w:bookmarkEnd w:id="18"/>
      <w:bookmarkEnd w:id="19"/>
      <w:bookmarkEnd w:id="20"/>
    </w:p>
    <w:p w:rsidR="00186DFA" w:rsidRPr="00643C69" w:rsidRDefault="00186DFA" w:rsidP="00186DFA">
      <w:pPr>
        <w:rPr>
          <w:i/>
        </w:rPr>
      </w:pPr>
      <w:r w:rsidRPr="00643C69">
        <w:rPr>
          <w:i/>
        </w:rPr>
        <w:t>De puntenverdeling: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8"/>
        <w:gridCol w:w="1054"/>
        <w:gridCol w:w="1321"/>
      </w:tblGrid>
      <w:tr w:rsidR="007B070D" w:rsidRPr="00643C69">
        <w:tc>
          <w:tcPr>
            <w:tcW w:w="5888" w:type="dxa"/>
          </w:tcPr>
          <w:p w:rsidR="007B070D" w:rsidRPr="00643C69" w:rsidRDefault="007B070D" w:rsidP="007B070D">
            <w:pPr>
              <w:pStyle w:val="Header"/>
              <w:spacing w:before="60" w:after="60"/>
              <w:rPr>
                <w:rFonts w:cs="Arial"/>
                <w:b/>
                <w:bCs/>
                <w:szCs w:val="24"/>
              </w:rPr>
            </w:pPr>
            <w:r w:rsidRPr="00643C69">
              <w:rPr>
                <w:rFonts w:cs="Arial"/>
                <w:b/>
                <w:bCs/>
                <w:szCs w:val="24"/>
              </w:rPr>
              <w:t>Onderdeel</w:t>
            </w:r>
          </w:p>
        </w:tc>
        <w:tc>
          <w:tcPr>
            <w:tcW w:w="1054" w:type="dxa"/>
          </w:tcPr>
          <w:p w:rsidR="007B070D" w:rsidRPr="00643C69" w:rsidRDefault="007B070D" w:rsidP="0099119E">
            <w:pPr>
              <w:spacing w:before="60" w:after="60"/>
              <w:jc w:val="center"/>
              <w:rPr>
                <w:rFonts w:cs="Arial"/>
                <w:b/>
                <w:bCs/>
                <w:szCs w:val="24"/>
              </w:rPr>
            </w:pPr>
            <w:r w:rsidRPr="00643C69">
              <w:rPr>
                <w:rFonts w:cs="Arial"/>
                <w:b/>
                <w:bCs/>
                <w:szCs w:val="24"/>
              </w:rPr>
              <w:t>Max.</w:t>
            </w:r>
          </w:p>
        </w:tc>
        <w:tc>
          <w:tcPr>
            <w:tcW w:w="1321" w:type="dxa"/>
          </w:tcPr>
          <w:p w:rsidR="007B070D" w:rsidRPr="00643C69" w:rsidRDefault="007B070D" w:rsidP="007B070D">
            <w:pPr>
              <w:spacing w:before="60" w:after="60"/>
              <w:rPr>
                <w:rFonts w:cs="Arial"/>
                <w:b/>
                <w:bCs/>
                <w:szCs w:val="24"/>
              </w:rPr>
            </w:pPr>
            <w:r w:rsidRPr="00643C69">
              <w:rPr>
                <w:rFonts w:cs="Arial"/>
                <w:b/>
                <w:bCs/>
                <w:szCs w:val="24"/>
              </w:rPr>
              <w:t>Behaald</w:t>
            </w:r>
          </w:p>
        </w:tc>
      </w:tr>
      <w:tr w:rsidR="00C6056A" w:rsidRPr="00643C69">
        <w:tc>
          <w:tcPr>
            <w:tcW w:w="5888" w:type="dxa"/>
          </w:tcPr>
          <w:p w:rsidR="00C6056A" w:rsidRPr="00643C69" w:rsidRDefault="00F14393" w:rsidP="00BB1751">
            <w:pPr>
              <w:pStyle w:val="Header"/>
              <w:spacing w:before="60" w:after="60"/>
              <w:rPr>
                <w:rFonts w:cs="Arial"/>
                <w:bCs/>
                <w:szCs w:val="24"/>
              </w:rPr>
            </w:pPr>
            <w:r w:rsidRPr="00643C69">
              <w:rPr>
                <w:rFonts w:cs="Arial"/>
                <w:bCs/>
                <w:szCs w:val="24"/>
              </w:rPr>
              <w:t>Code</w:t>
            </w:r>
            <w:r w:rsidR="0010182A">
              <w:rPr>
                <w:rFonts w:cs="Arial"/>
                <w:bCs/>
                <w:szCs w:val="24"/>
              </w:rPr>
              <w:t xml:space="preserve"> algemeen</w:t>
            </w:r>
          </w:p>
        </w:tc>
        <w:tc>
          <w:tcPr>
            <w:tcW w:w="1054" w:type="dxa"/>
          </w:tcPr>
          <w:p w:rsidR="00C6056A" w:rsidRPr="00643C69" w:rsidRDefault="009E78BE" w:rsidP="0099119E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43C69">
              <w:rPr>
                <w:rFonts w:cs="Arial"/>
                <w:szCs w:val="24"/>
              </w:rPr>
              <w:t>30</w:t>
            </w:r>
          </w:p>
        </w:tc>
        <w:tc>
          <w:tcPr>
            <w:tcW w:w="1321" w:type="dxa"/>
          </w:tcPr>
          <w:p w:rsidR="00C6056A" w:rsidRPr="00643C69" w:rsidRDefault="00C6056A" w:rsidP="007B070D">
            <w:pPr>
              <w:spacing w:before="60" w:after="60"/>
              <w:rPr>
                <w:rFonts w:cs="Arial"/>
                <w:szCs w:val="24"/>
              </w:rPr>
            </w:pPr>
          </w:p>
        </w:tc>
      </w:tr>
      <w:tr w:rsidR="007B070D" w:rsidRPr="00643C69">
        <w:tc>
          <w:tcPr>
            <w:tcW w:w="5888" w:type="dxa"/>
          </w:tcPr>
          <w:p w:rsidR="007B070D" w:rsidRPr="00643C69" w:rsidRDefault="00F14393" w:rsidP="007B070D">
            <w:pPr>
              <w:pStyle w:val="Header"/>
              <w:spacing w:before="60" w:after="60"/>
              <w:rPr>
                <w:rFonts w:cs="Arial"/>
                <w:bCs/>
                <w:szCs w:val="24"/>
              </w:rPr>
            </w:pPr>
            <w:r w:rsidRPr="00643C69">
              <w:rPr>
                <w:rFonts w:cs="Arial"/>
                <w:bCs/>
                <w:szCs w:val="24"/>
              </w:rPr>
              <w:t>Aanvullen keuzelijsten</w:t>
            </w:r>
          </w:p>
        </w:tc>
        <w:tc>
          <w:tcPr>
            <w:tcW w:w="1054" w:type="dxa"/>
          </w:tcPr>
          <w:p w:rsidR="007B070D" w:rsidRPr="00643C69" w:rsidRDefault="00F14393" w:rsidP="0099119E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43C69">
              <w:rPr>
                <w:rFonts w:cs="Arial"/>
                <w:szCs w:val="24"/>
              </w:rPr>
              <w:t>10</w:t>
            </w:r>
          </w:p>
        </w:tc>
        <w:tc>
          <w:tcPr>
            <w:tcW w:w="1321" w:type="dxa"/>
          </w:tcPr>
          <w:p w:rsidR="007B070D" w:rsidRPr="00643C69" w:rsidRDefault="007B070D" w:rsidP="007B070D">
            <w:pPr>
              <w:spacing w:before="60" w:after="60"/>
              <w:rPr>
                <w:rFonts w:cs="Arial"/>
                <w:szCs w:val="24"/>
              </w:rPr>
            </w:pPr>
          </w:p>
        </w:tc>
      </w:tr>
      <w:tr w:rsidR="007B070D" w:rsidRPr="00643C69">
        <w:tc>
          <w:tcPr>
            <w:tcW w:w="5888" w:type="dxa"/>
          </w:tcPr>
          <w:p w:rsidR="007B070D" w:rsidRPr="00643C69" w:rsidRDefault="00F14393" w:rsidP="007B070D">
            <w:pPr>
              <w:spacing w:before="60" w:after="60"/>
              <w:rPr>
                <w:rFonts w:cs="Arial"/>
                <w:bCs/>
                <w:szCs w:val="24"/>
              </w:rPr>
            </w:pPr>
            <w:r w:rsidRPr="00643C69">
              <w:rPr>
                <w:rFonts w:cs="Arial"/>
                <w:bCs/>
                <w:szCs w:val="24"/>
              </w:rPr>
              <w:t>Functionaliteit: toevoegen</w:t>
            </w:r>
          </w:p>
        </w:tc>
        <w:tc>
          <w:tcPr>
            <w:tcW w:w="1054" w:type="dxa"/>
          </w:tcPr>
          <w:p w:rsidR="007B070D" w:rsidRPr="00643C69" w:rsidRDefault="00386D81" w:rsidP="0099119E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43C69">
              <w:rPr>
                <w:rFonts w:cs="Arial"/>
                <w:szCs w:val="24"/>
              </w:rPr>
              <w:t>35</w:t>
            </w:r>
          </w:p>
        </w:tc>
        <w:tc>
          <w:tcPr>
            <w:tcW w:w="1321" w:type="dxa"/>
          </w:tcPr>
          <w:p w:rsidR="007B070D" w:rsidRPr="00643C69" w:rsidRDefault="007B070D" w:rsidP="007B070D">
            <w:pPr>
              <w:spacing w:before="60" w:after="60"/>
              <w:rPr>
                <w:rFonts w:cs="Arial"/>
                <w:szCs w:val="24"/>
              </w:rPr>
            </w:pPr>
          </w:p>
        </w:tc>
      </w:tr>
      <w:tr w:rsidR="0080222D" w:rsidRPr="00643C69">
        <w:tc>
          <w:tcPr>
            <w:tcW w:w="5888" w:type="dxa"/>
          </w:tcPr>
          <w:p w:rsidR="0080222D" w:rsidRPr="00643C69" w:rsidRDefault="0080222D" w:rsidP="0080222D">
            <w:pPr>
              <w:spacing w:before="60" w:after="6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Functionaliteit: </w:t>
            </w:r>
            <w:r w:rsidR="00FD617C">
              <w:rPr>
                <w:rFonts w:cs="Arial"/>
                <w:szCs w:val="24"/>
              </w:rPr>
              <w:t>“</w:t>
            </w:r>
            <w:r>
              <w:rPr>
                <w:rFonts w:cs="Arial"/>
                <w:szCs w:val="24"/>
              </w:rPr>
              <w:t>toestand</w:t>
            </w:r>
            <w:r w:rsidR="00FD617C">
              <w:rPr>
                <w:rFonts w:cs="Arial"/>
                <w:szCs w:val="24"/>
              </w:rPr>
              <w:t>”</w:t>
            </w:r>
          </w:p>
        </w:tc>
        <w:tc>
          <w:tcPr>
            <w:tcW w:w="1054" w:type="dxa"/>
          </w:tcPr>
          <w:p w:rsidR="0080222D" w:rsidRPr="00643C69" w:rsidRDefault="0080222D" w:rsidP="0099119E">
            <w:pPr>
              <w:spacing w:before="60" w:after="6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</w:t>
            </w:r>
          </w:p>
        </w:tc>
        <w:tc>
          <w:tcPr>
            <w:tcW w:w="1321" w:type="dxa"/>
          </w:tcPr>
          <w:p w:rsidR="0080222D" w:rsidRPr="00643C69" w:rsidRDefault="0080222D" w:rsidP="007B070D">
            <w:pPr>
              <w:spacing w:before="60" w:after="60"/>
              <w:rPr>
                <w:rFonts w:cs="Arial"/>
                <w:b/>
                <w:szCs w:val="24"/>
              </w:rPr>
            </w:pPr>
          </w:p>
        </w:tc>
      </w:tr>
      <w:tr w:rsidR="00386D81" w:rsidRPr="00643C69">
        <w:tc>
          <w:tcPr>
            <w:tcW w:w="5888" w:type="dxa"/>
          </w:tcPr>
          <w:p w:rsidR="00386D81" w:rsidRPr="00643C69" w:rsidRDefault="00954F8F" w:rsidP="0080222D">
            <w:pPr>
              <w:spacing w:before="60" w:after="60"/>
              <w:rPr>
                <w:rFonts w:cs="Arial"/>
                <w:szCs w:val="24"/>
              </w:rPr>
            </w:pPr>
            <w:r w:rsidRPr="00643C69">
              <w:rPr>
                <w:rFonts w:cs="Arial"/>
                <w:szCs w:val="24"/>
              </w:rPr>
              <w:t xml:space="preserve">Functionaliteit: </w:t>
            </w:r>
            <w:r w:rsidR="0080222D">
              <w:rPr>
                <w:rFonts w:cs="Arial"/>
                <w:szCs w:val="24"/>
              </w:rPr>
              <w:t>nieuw</w:t>
            </w:r>
          </w:p>
        </w:tc>
        <w:tc>
          <w:tcPr>
            <w:tcW w:w="1054" w:type="dxa"/>
          </w:tcPr>
          <w:p w:rsidR="00386D81" w:rsidRPr="00643C69" w:rsidRDefault="00386D81" w:rsidP="0099119E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43C69">
              <w:rPr>
                <w:rFonts w:cs="Arial"/>
                <w:szCs w:val="24"/>
              </w:rPr>
              <w:t>5</w:t>
            </w:r>
          </w:p>
        </w:tc>
        <w:tc>
          <w:tcPr>
            <w:tcW w:w="1321" w:type="dxa"/>
          </w:tcPr>
          <w:p w:rsidR="00386D81" w:rsidRPr="00643C69" w:rsidRDefault="00386D81" w:rsidP="007B070D">
            <w:pPr>
              <w:spacing w:before="60" w:after="60"/>
              <w:rPr>
                <w:rFonts w:cs="Arial"/>
                <w:b/>
                <w:szCs w:val="24"/>
              </w:rPr>
            </w:pPr>
          </w:p>
        </w:tc>
      </w:tr>
      <w:tr w:rsidR="007B070D" w:rsidRPr="00643C69">
        <w:tc>
          <w:tcPr>
            <w:tcW w:w="5888" w:type="dxa"/>
          </w:tcPr>
          <w:p w:rsidR="007B070D" w:rsidRPr="00643C69" w:rsidRDefault="007B070D" w:rsidP="007B070D">
            <w:pPr>
              <w:spacing w:before="60" w:after="60"/>
              <w:jc w:val="right"/>
              <w:rPr>
                <w:rFonts w:cs="Arial"/>
                <w:b/>
                <w:szCs w:val="24"/>
              </w:rPr>
            </w:pPr>
            <w:r w:rsidRPr="00643C69">
              <w:rPr>
                <w:rFonts w:cs="Arial"/>
                <w:b/>
                <w:szCs w:val="24"/>
              </w:rPr>
              <w:t>Totaal</w:t>
            </w:r>
          </w:p>
        </w:tc>
        <w:tc>
          <w:tcPr>
            <w:tcW w:w="1054" w:type="dxa"/>
          </w:tcPr>
          <w:p w:rsidR="007B070D" w:rsidRPr="00643C69" w:rsidRDefault="0080222D" w:rsidP="0099119E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  <w:r w:rsidR="00BB1751" w:rsidRPr="00643C69">
              <w:rPr>
                <w:rFonts w:cs="Arial"/>
                <w:b/>
                <w:szCs w:val="24"/>
              </w:rPr>
              <w:t>0</w:t>
            </w:r>
          </w:p>
        </w:tc>
        <w:tc>
          <w:tcPr>
            <w:tcW w:w="1321" w:type="dxa"/>
          </w:tcPr>
          <w:p w:rsidR="007B070D" w:rsidRPr="00643C69" w:rsidRDefault="007B070D" w:rsidP="007B070D">
            <w:pPr>
              <w:spacing w:before="60" w:after="60"/>
              <w:rPr>
                <w:rFonts w:cs="Arial"/>
                <w:b/>
                <w:szCs w:val="24"/>
              </w:rPr>
            </w:pPr>
          </w:p>
        </w:tc>
      </w:tr>
    </w:tbl>
    <w:p w:rsidR="009075EB" w:rsidRPr="00643C69" w:rsidRDefault="009075EB">
      <w:pPr>
        <w:pStyle w:val="Heading3"/>
      </w:pPr>
      <w:bookmarkStart w:id="21" w:name="_Toc66174186"/>
      <w:bookmarkStart w:id="22" w:name="_Toc160945186"/>
      <w:bookmarkStart w:id="23" w:name="_Toc461019981"/>
      <w:r w:rsidRPr="00643C69">
        <w:t>Schaalbeoordeling</w:t>
      </w:r>
      <w:bookmarkEnd w:id="21"/>
      <w:bookmarkEnd w:id="22"/>
      <w:bookmarkEnd w:id="23"/>
    </w:p>
    <w:p w:rsidR="009075EB" w:rsidRPr="00643C69" w:rsidRDefault="009075EB">
      <w:r w:rsidRPr="00643C69">
        <w:rPr>
          <w:i/>
          <w:iCs/>
        </w:rPr>
        <w:t xml:space="preserve">Je moet </w:t>
      </w:r>
      <w:r w:rsidR="005A5EC4" w:rsidRPr="00643C69">
        <w:rPr>
          <w:i/>
          <w:iCs/>
        </w:rPr>
        <w:t>6</w:t>
      </w:r>
      <w:r w:rsidR="00541A2E" w:rsidRPr="00643C69">
        <w:rPr>
          <w:i/>
          <w:iCs/>
        </w:rPr>
        <w:t>0</w:t>
      </w:r>
      <w:r w:rsidR="00C436AD" w:rsidRPr="00643C69">
        <w:rPr>
          <w:i/>
          <w:iCs/>
        </w:rPr>
        <w:t>% behalen</w:t>
      </w:r>
      <w:r w:rsidRPr="00643C69">
        <w:rPr>
          <w:i/>
          <w:iCs/>
        </w:rPr>
        <w:t xml:space="preserve"> om geslaagd te zijn voor deze </w:t>
      </w:r>
      <w:r w:rsidR="00E80200" w:rsidRPr="00643C69">
        <w:rPr>
          <w:i/>
          <w:iCs/>
        </w:rPr>
        <w:t>oefening</w:t>
      </w:r>
      <w:r w:rsidRPr="00643C69">
        <w:rPr>
          <w:i/>
          <w:iCs/>
        </w:rPr>
        <w:t>.</w:t>
      </w:r>
    </w:p>
    <w:p w:rsidR="009075EB" w:rsidRPr="00643C69" w:rsidRDefault="009075EB">
      <w:pPr>
        <w:pStyle w:val="Heading2"/>
        <w:pageBreakBefore/>
        <w:spacing w:before="240"/>
      </w:pPr>
      <w:bookmarkStart w:id="24" w:name="_Toc66174187"/>
      <w:bookmarkStart w:id="25" w:name="_Toc160945187"/>
      <w:bookmarkStart w:id="26" w:name="_Toc461019982"/>
      <w:r w:rsidRPr="00643C69">
        <w:lastRenderedPageBreak/>
        <w:t>Afspraken</w:t>
      </w:r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068"/>
        <w:gridCol w:w="3069"/>
      </w:tblGrid>
      <w:tr w:rsidR="009075EB" w:rsidRPr="00643C69">
        <w:trPr>
          <w:trHeight w:val="665"/>
        </w:trPr>
        <w:tc>
          <w:tcPr>
            <w:tcW w:w="2905" w:type="dxa"/>
          </w:tcPr>
          <w:p w:rsidR="009075EB" w:rsidRPr="00643C69" w:rsidRDefault="009075EB" w:rsidP="00EC2AD9">
            <w:pPr>
              <w:spacing w:before="120" w:after="120"/>
            </w:pPr>
            <w:r w:rsidRPr="00643C69">
              <w:t>Voorziene duurtijd:</w:t>
            </w:r>
          </w:p>
        </w:tc>
        <w:tc>
          <w:tcPr>
            <w:tcW w:w="6137" w:type="dxa"/>
            <w:gridSpan w:val="2"/>
          </w:tcPr>
          <w:p w:rsidR="009075EB" w:rsidRPr="00643C69" w:rsidRDefault="008578F7" w:rsidP="00EC2AD9">
            <w:pPr>
              <w:spacing w:before="120" w:after="120"/>
            </w:pPr>
            <w:r>
              <w:t>1 dag</w:t>
            </w:r>
            <w:bookmarkStart w:id="27" w:name="_GoBack"/>
            <w:bookmarkEnd w:id="27"/>
          </w:p>
        </w:tc>
      </w:tr>
      <w:tr w:rsidR="009075EB" w:rsidRPr="00643C69">
        <w:trPr>
          <w:cantSplit/>
          <w:trHeight w:val="174"/>
        </w:trPr>
        <w:tc>
          <w:tcPr>
            <w:tcW w:w="2905" w:type="dxa"/>
            <w:vMerge w:val="restart"/>
          </w:tcPr>
          <w:p w:rsidR="009075EB" w:rsidRPr="00643C69" w:rsidRDefault="009075EB" w:rsidP="00EC2AD9">
            <w:pPr>
              <w:spacing w:before="120" w:after="120"/>
            </w:pPr>
            <w:r w:rsidRPr="00643C69">
              <w:t>Materiaal dat je mag gebruiken:</w:t>
            </w:r>
          </w:p>
        </w:tc>
        <w:tc>
          <w:tcPr>
            <w:tcW w:w="3068" w:type="dxa"/>
          </w:tcPr>
          <w:p w:rsidR="009075EB" w:rsidRPr="00643C69" w:rsidRDefault="009075EB" w:rsidP="00EC2AD9">
            <w:pPr>
              <w:spacing w:before="120" w:after="120"/>
            </w:pPr>
            <w:r w:rsidRPr="00643C69">
              <w:t>Cursus:</w:t>
            </w:r>
          </w:p>
        </w:tc>
        <w:tc>
          <w:tcPr>
            <w:tcW w:w="3069" w:type="dxa"/>
          </w:tcPr>
          <w:p w:rsidR="009075EB" w:rsidRPr="00643C69" w:rsidRDefault="0098575F" w:rsidP="0098575F">
            <w:pPr>
              <w:spacing w:before="120" w:after="120"/>
            </w:pPr>
            <w:r w:rsidRPr="00643C69">
              <w:sym w:font="Wingdings" w:char="F0FE"/>
            </w:r>
          </w:p>
        </w:tc>
      </w:tr>
      <w:tr w:rsidR="009075EB" w:rsidRPr="00643C69">
        <w:trPr>
          <w:cantSplit/>
          <w:trHeight w:val="173"/>
        </w:trPr>
        <w:tc>
          <w:tcPr>
            <w:tcW w:w="2905" w:type="dxa"/>
            <w:vMerge/>
          </w:tcPr>
          <w:p w:rsidR="009075EB" w:rsidRPr="00643C69" w:rsidRDefault="009075EB" w:rsidP="00EC2AD9">
            <w:pPr>
              <w:spacing w:before="120" w:after="120"/>
            </w:pPr>
          </w:p>
        </w:tc>
        <w:tc>
          <w:tcPr>
            <w:tcW w:w="3068" w:type="dxa"/>
          </w:tcPr>
          <w:p w:rsidR="009075EB" w:rsidRPr="00643C69" w:rsidRDefault="009075EB" w:rsidP="00EC2AD9">
            <w:pPr>
              <w:spacing w:before="120" w:after="120"/>
            </w:pPr>
            <w:r w:rsidRPr="00643C69">
              <w:t>Eigen nota’s:</w:t>
            </w:r>
          </w:p>
        </w:tc>
        <w:tc>
          <w:tcPr>
            <w:tcW w:w="3069" w:type="dxa"/>
          </w:tcPr>
          <w:p w:rsidR="009075EB" w:rsidRPr="00643C69" w:rsidRDefault="0098575F" w:rsidP="00EC2AD9">
            <w:pPr>
              <w:spacing w:before="120" w:after="120"/>
            </w:pPr>
            <w:r w:rsidRPr="00643C69">
              <w:sym w:font="Wingdings" w:char="F0FE"/>
            </w:r>
          </w:p>
        </w:tc>
      </w:tr>
      <w:tr w:rsidR="009075EB" w:rsidRPr="00643C69">
        <w:trPr>
          <w:cantSplit/>
          <w:trHeight w:val="173"/>
        </w:trPr>
        <w:tc>
          <w:tcPr>
            <w:tcW w:w="2905" w:type="dxa"/>
            <w:vMerge/>
          </w:tcPr>
          <w:p w:rsidR="009075EB" w:rsidRPr="00643C69" w:rsidRDefault="009075EB" w:rsidP="00EC2AD9">
            <w:pPr>
              <w:spacing w:before="120" w:after="120"/>
            </w:pPr>
          </w:p>
        </w:tc>
        <w:tc>
          <w:tcPr>
            <w:tcW w:w="3068" w:type="dxa"/>
          </w:tcPr>
          <w:p w:rsidR="009075EB" w:rsidRPr="00643C69" w:rsidRDefault="009075EB" w:rsidP="00EC2AD9">
            <w:pPr>
              <w:spacing w:before="120" w:after="120"/>
            </w:pPr>
            <w:r w:rsidRPr="00643C69">
              <w:t>Handboeken:</w:t>
            </w:r>
          </w:p>
        </w:tc>
        <w:tc>
          <w:tcPr>
            <w:tcW w:w="3069" w:type="dxa"/>
          </w:tcPr>
          <w:p w:rsidR="009075EB" w:rsidRPr="00643C69" w:rsidRDefault="0098575F" w:rsidP="00EC2AD9">
            <w:pPr>
              <w:spacing w:before="120" w:after="120"/>
            </w:pPr>
            <w:r w:rsidRPr="00643C69">
              <w:sym w:font="Wingdings" w:char="F0FE"/>
            </w:r>
          </w:p>
        </w:tc>
      </w:tr>
      <w:tr w:rsidR="009075EB" w:rsidRPr="00643C69">
        <w:trPr>
          <w:cantSplit/>
        </w:trPr>
        <w:tc>
          <w:tcPr>
            <w:tcW w:w="2905" w:type="dxa"/>
            <w:vMerge/>
          </w:tcPr>
          <w:p w:rsidR="009075EB" w:rsidRPr="00643C69" w:rsidRDefault="009075EB" w:rsidP="00EC2AD9">
            <w:pPr>
              <w:spacing w:before="120" w:after="120"/>
            </w:pPr>
          </w:p>
        </w:tc>
        <w:tc>
          <w:tcPr>
            <w:tcW w:w="3068" w:type="dxa"/>
          </w:tcPr>
          <w:p w:rsidR="009075EB" w:rsidRPr="00643C69" w:rsidRDefault="009075EB" w:rsidP="00EC2AD9">
            <w:pPr>
              <w:spacing w:before="120" w:after="120"/>
            </w:pPr>
            <w:r w:rsidRPr="00643C69">
              <w:t>Internet:</w:t>
            </w:r>
          </w:p>
        </w:tc>
        <w:tc>
          <w:tcPr>
            <w:tcW w:w="3069" w:type="dxa"/>
          </w:tcPr>
          <w:p w:rsidR="009075EB" w:rsidRPr="00643C69" w:rsidRDefault="0098575F" w:rsidP="00EC2AD9">
            <w:pPr>
              <w:spacing w:before="120" w:after="120"/>
            </w:pPr>
            <w:r w:rsidRPr="00643C69">
              <w:sym w:font="Wingdings" w:char="F0FE"/>
            </w:r>
          </w:p>
        </w:tc>
      </w:tr>
      <w:tr w:rsidR="009075EB" w:rsidRPr="00643C69">
        <w:tc>
          <w:tcPr>
            <w:tcW w:w="2905" w:type="dxa"/>
          </w:tcPr>
          <w:p w:rsidR="009075EB" w:rsidRPr="00643C69" w:rsidRDefault="009075EB" w:rsidP="00EC2AD9">
            <w:pPr>
              <w:spacing w:before="120" w:after="120"/>
            </w:pPr>
            <w:r w:rsidRPr="00643C69">
              <w:t>Benodigdheden:</w:t>
            </w:r>
          </w:p>
        </w:tc>
        <w:tc>
          <w:tcPr>
            <w:tcW w:w="3068" w:type="dxa"/>
          </w:tcPr>
          <w:p w:rsidR="009075EB" w:rsidRPr="00643C69" w:rsidRDefault="009075EB" w:rsidP="00EC2AD9">
            <w:pPr>
              <w:spacing w:before="120" w:after="120"/>
            </w:pPr>
            <w:r w:rsidRPr="00643C69">
              <w:t>Software:</w:t>
            </w:r>
          </w:p>
        </w:tc>
        <w:tc>
          <w:tcPr>
            <w:tcW w:w="3069" w:type="dxa"/>
          </w:tcPr>
          <w:p w:rsidR="009075EB" w:rsidRPr="00643C69" w:rsidRDefault="000B1A4D" w:rsidP="00EC2AD9">
            <w:pPr>
              <w:spacing w:before="120" w:after="120"/>
            </w:pPr>
            <w:r w:rsidRPr="00643C69">
              <w:t>Een editor</w:t>
            </w:r>
            <w:r w:rsidR="00B53D74" w:rsidRPr="00643C69">
              <w:t>, browser</w:t>
            </w:r>
          </w:p>
        </w:tc>
      </w:tr>
      <w:tr w:rsidR="009075EB" w:rsidRPr="00643C69">
        <w:tc>
          <w:tcPr>
            <w:tcW w:w="2905" w:type="dxa"/>
          </w:tcPr>
          <w:p w:rsidR="009075EB" w:rsidRPr="00643C69" w:rsidRDefault="009075EB" w:rsidP="00EC2AD9">
            <w:pPr>
              <w:spacing w:before="120" w:after="120"/>
            </w:pPr>
          </w:p>
        </w:tc>
        <w:tc>
          <w:tcPr>
            <w:tcW w:w="3068" w:type="dxa"/>
          </w:tcPr>
          <w:p w:rsidR="009075EB" w:rsidRPr="00643C69" w:rsidRDefault="009075EB" w:rsidP="00EC2AD9">
            <w:pPr>
              <w:spacing w:before="120" w:after="120"/>
            </w:pPr>
            <w:r w:rsidRPr="00643C69">
              <w:t>Hardware:</w:t>
            </w:r>
          </w:p>
        </w:tc>
        <w:tc>
          <w:tcPr>
            <w:tcW w:w="3069" w:type="dxa"/>
          </w:tcPr>
          <w:p w:rsidR="009075EB" w:rsidRPr="00643C69" w:rsidRDefault="00075FF2" w:rsidP="00EC2AD9">
            <w:pPr>
              <w:spacing w:before="120" w:after="120"/>
            </w:pPr>
            <w:r w:rsidRPr="00643C69">
              <w:t>PC</w:t>
            </w:r>
          </w:p>
        </w:tc>
      </w:tr>
      <w:tr w:rsidR="00075FF2" w:rsidRPr="00643C69">
        <w:tc>
          <w:tcPr>
            <w:tcW w:w="2905" w:type="dxa"/>
          </w:tcPr>
          <w:p w:rsidR="00075FF2" w:rsidRPr="00643C69" w:rsidRDefault="00075FF2" w:rsidP="00EC2AD9">
            <w:pPr>
              <w:spacing w:before="120" w:after="120"/>
            </w:pPr>
          </w:p>
        </w:tc>
        <w:tc>
          <w:tcPr>
            <w:tcW w:w="3068" w:type="dxa"/>
          </w:tcPr>
          <w:p w:rsidR="00075FF2" w:rsidRPr="00643C69" w:rsidRDefault="00075FF2" w:rsidP="00EC2AD9">
            <w:pPr>
              <w:spacing w:before="120" w:after="120"/>
            </w:pPr>
            <w:r w:rsidRPr="00643C69">
              <w:t>Bestanden</w:t>
            </w:r>
          </w:p>
        </w:tc>
        <w:tc>
          <w:tcPr>
            <w:tcW w:w="3069" w:type="dxa"/>
          </w:tcPr>
          <w:p w:rsidR="00075FF2" w:rsidRPr="00643C69" w:rsidRDefault="00482338" w:rsidP="005F4EEA">
            <w:pPr>
              <w:spacing w:before="120" w:after="120"/>
            </w:pPr>
            <w:r w:rsidRPr="00643C69">
              <w:t>startbestanden_</w:t>
            </w:r>
            <w:r w:rsidR="005F4EEA" w:rsidRPr="00643C69">
              <w:t>zeeslag</w:t>
            </w:r>
            <w:r w:rsidR="000B1A4D" w:rsidRPr="00643C69">
              <w:t>.zip</w:t>
            </w:r>
          </w:p>
        </w:tc>
      </w:tr>
    </w:tbl>
    <w:p w:rsidR="00A703E8" w:rsidRPr="00643C69" w:rsidRDefault="00186DFA" w:rsidP="0099119E">
      <w:pPr>
        <w:pStyle w:val="Heading1"/>
        <w:rPr>
          <w:sz w:val="28"/>
          <w:szCs w:val="28"/>
        </w:rPr>
      </w:pPr>
      <w:bookmarkStart w:id="28" w:name="_Toc66174188"/>
      <w:bookmarkStart w:id="29" w:name="_Toc160945188"/>
      <w:bookmarkStart w:id="30" w:name="_Toc461019983"/>
      <w:r w:rsidRPr="00643C69">
        <w:lastRenderedPageBreak/>
        <w:t>Opdracht</w:t>
      </w:r>
      <w:bookmarkEnd w:id="28"/>
      <w:bookmarkEnd w:id="29"/>
      <w:bookmarkEnd w:id="30"/>
    </w:p>
    <w:p w:rsidR="00C025A3" w:rsidRPr="00643C69" w:rsidRDefault="00794432" w:rsidP="007B070D">
      <w:r w:rsidRPr="00643C69">
        <w:t>Ontzip het basisbestand</w:t>
      </w:r>
      <w:r w:rsidR="00C025A3" w:rsidRPr="00643C69">
        <w:t>; het bevat</w:t>
      </w:r>
    </w:p>
    <w:p w:rsidR="00C025A3" w:rsidRPr="00643C69" w:rsidRDefault="00A843E0" w:rsidP="00C025A3">
      <w:pPr>
        <w:numPr>
          <w:ilvl w:val="0"/>
          <w:numId w:val="11"/>
        </w:numPr>
        <w:spacing w:after="120"/>
        <w:ind w:left="760" w:hanging="357"/>
      </w:pPr>
      <w:r w:rsidRPr="00643C69">
        <w:rPr>
          <w:i/>
          <w:iCs/>
        </w:rPr>
        <w:t>JS</w:t>
      </w:r>
      <w:r w:rsidR="00C025A3" w:rsidRPr="00643C69">
        <w:rPr>
          <w:i/>
          <w:iCs/>
        </w:rPr>
        <w:t>_</w:t>
      </w:r>
      <w:r w:rsidRPr="00643C69">
        <w:rPr>
          <w:i/>
          <w:iCs/>
        </w:rPr>
        <w:t>PF</w:t>
      </w:r>
      <w:r w:rsidR="00C025A3" w:rsidRPr="00643C69">
        <w:rPr>
          <w:i/>
          <w:iCs/>
        </w:rPr>
        <w:t>_</w:t>
      </w:r>
      <w:r w:rsidR="00C15166" w:rsidRPr="00643C69">
        <w:rPr>
          <w:i/>
          <w:iCs/>
        </w:rPr>
        <w:t>zeeslag</w:t>
      </w:r>
      <w:r w:rsidR="00C025A3" w:rsidRPr="00643C69">
        <w:rPr>
          <w:i/>
          <w:iCs/>
        </w:rPr>
        <w:t xml:space="preserve">.html, </w:t>
      </w:r>
      <w:r w:rsidRPr="00643C69">
        <w:rPr>
          <w:i/>
          <w:iCs/>
        </w:rPr>
        <w:t>JS</w:t>
      </w:r>
      <w:r w:rsidR="00C025A3" w:rsidRPr="00643C69">
        <w:rPr>
          <w:i/>
          <w:iCs/>
        </w:rPr>
        <w:t>_</w:t>
      </w:r>
      <w:r w:rsidRPr="00643C69">
        <w:rPr>
          <w:i/>
          <w:iCs/>
        </w:rPr>
        <w:t>PF</w:t>
      </w:r>
      <w:r w:rsidR="00C025A3" w:rsidRPr="00643C69">
        <w:rPr>
          <w:i/>
          <w:iCs/>
        </w:rPr>
        <w:t>_</w:t>
      </w:r>
      <w:r w:rsidR="00C15166" w:rsidRPr="00643C69">
        <w:rPr>
          <w:i/>
          <w:iCs/>
        </w:rPr>
        <w:t>zeeslag</w:t>
      </w:r>
      <w:r w:rsidR="00C025A3" w:rsidRPr="00643C69">
        <w:rPr>
          <w:i/>
          <w:iCs/>
        </w:rPr>
        <w:t>.css</w:t>
      </w:r>
    </w:p>
    <w:p w:rsidR="00C025A3" w:rsidRPr="00643C69" w:rsidRDefault="005912C0" w:rsidP="001E7B8F">
      <w:pPr>
        <w:numPr>
          <w:ilvl w:val="0"/>
          <w:numId w:val="11"/>
        </w:numPr>
        <w:spacing w:after="120"/>
        <w:ind w:left="760" w:hanging="357"/>
        <w:rPr>
          <w:i/>
          <w:iCs/>
        </w:rPr>
      </w:pPr>
      <w:r w:rsidRPr="00643C69">
        <w:t>een</w:t>
      </w:r>
      <w:r w:rsidR="00C025A3" w:rsidRPr="00643C69">
        <w:t xml:space="preserve"> bestand </w:t>
      </w:r>
      <w:r w:rsidRPr="00643C69">
        <w:rPr>
          <w:i/>
          <w:iCs/>
        </w:rPr>
        <w:t>schepen</w:t>
      </w:r>
      <w:r w:rsidR="00C025A3" w:rsidRPr="00643C69">
        <w:rPr>
          <w:i/>
          <w:iCs/>
        </w:rPr>
        <w:t>.txt</w:t>
      </w:r>
    </w:p>
    <w:p w:rsidR="00164C85" w:rsidRPr="00643C69" w:rsidRDefault="00022CE7" w:rsidP="001E7B8F">
      <w:pPr>
        <w:numPr>
          <w:ilvl w:val="0"/>
          <w:numId w:val="11"/>
        </w:numPr>
        <w:spacing w:after="120"/>
        <w:ind w:left="760" w:hanging="357"/>
        <w:rPr>
          <w:i/>
          <w:iCs/>
        </w:rPr>
      </w:pPr>
      <w:r w:rsidRPr="00643C69">
        <w:t xml:space="preserve">een </w:t>
      </w:r>
      <w:r w:rsidRPr="00643C69">
        <w:rPr>
          <w:i/>
        </w:rPr>
        <w:t>img</w:t>
      </w:r>
      <w:r w:rsidRPr="00643C69">
        <w:rPr>
          <w:iCs/>
        </w:rPr>
        <w:t xml:space="preserve"> folder</w:t>
      </w:r>
    </w:p>
    <w:p w:rsidR="00022CE7" w:rsidRPr="00643C69" w:rsidRDefault="00022CE7" w:rsidP="00022CE7">
      <w:pPr>
        <w:numPr>
          <w:ilvl w:val="0"/>
          <w:numId w:val="11"/>
        </w:numPr>
        <w:spacing w:after="120"/>
        <w:rPr>
          <w:i/>
          <w:iCs/>
        </w:rPr>
      </w:pPr>
      <w:r w:rsidRPr="00643C69">
        <w:rPr>
          <w:iCs/>
        </w:rPr>
        <w:t xml:space="preserve">een screenshot </w:t>
      </w:r>
      <w:r w:rsidR="005912C0" w:rsidRPr="00643C69">
        <w:rPr>
          <w:i/>
          <w:iCs/>
        </w:rPr>
        <w:t>zeeslag_screen</w:t>
      </w:r>
      <w:r w:rsidR="000A6A0E" w:rsidRPr="00643C69">
        <w:rPr>
          <w:i/>
          <w:iCs/>
        </w:rPr>
        <w:t xml:space="preserve">.png </w:t>
      </w:r>
      <w:r w:rsidRPr="00643C69">
        <w:rPr>
          <w:iCs/>
        </w:rPr>
        <w:t>van het gewenste resultaat</w:t>
      </w:r>
    </w:p>
    <w:p w:rsidR="00C025A3" w:rsidRPr="00643C69" w:rsidRDefault="00C025A3" w:rsidP="00C025A3">
      <w:pPr>
        <w:spacing w:after="120"/>
      </w:pPr>
    </w:p>
    <w:p w:rsidR="00794432" w:rsidRPr="00643C69" w:rsidRDefault="00C15166" w:rsidP="00B97D7D">
      <w:r w:rsidRPr="00643C69">
        <w:t>De</w:t>
      </w:r>
      <w:r w:rsidR="00794432" w:rsidRPr="00643C69">
        <w:t xml:space="preserve"> pagina</w:t>
      </w:r>
      <w:r w:rsidRPr="00643C69">
        <w:t xml:space="preserve"> </w:t>
      </w:r>
      <w:r w:rsidRPr="009F229D">
        <w:rPr>
          <w:i/>
        </w:rPr>
        <w:t>JS_PF_</w:t>
      </w:r>
      <w:r w:rsidR="008660A0" w:rsidRPr="009F229D">
        <w:rPr>
          <w:i/>
        </w:rPr>
        <w:t>zees</w:t>
      </w:r>
      <w:r w:rsidR="00F03EA3" w:rsidRPr="009F229D">
        <w:rPr>
          <w:i/>
        </w:rPr>
        <w:t>l</w:t>
      </w:r>
      <w:r w:rsidR="008660A0" w:rsidRPr="009F229D">
        <w:rPr>
          <w:i/>
        </w:rPr>
        <w:t>a</w:t>
      </w:r>
      <w:r w:rsidR="00F03EA3" w:rsidRPr="009F229D">
        <w:rPr>
          <w:i/>
        </w:rPr>
        <w:t>g.html</w:t>
      </w:r>
      <w:r w:rsidR="00F03EA3" w:rsidRPr="00643C69">
        <w:t xml:space="preserve"> stelt het spel </w:t>
      </w:r>
      <w:r w:rsidR="00F03EA3" w:rsidRPr="00643C69">
        <w:rPr>
          <w:b/>
        </w:rPr>
        <w:t>zeeslag</w:t>
      </w:r>
      <w:r w:rsidR="00794432" w:rsidRPr="00643C69">
        <w:t xml:space="preserve"> voor.</w:t>
      </w:r>
      <w:r w:rsidR="00B62A22" w:rsidRPr="00643C69">
        <w:t xml:space="preserve">  </w:t>
      </w:r>
      <w:r w:rsidR="00B97D7D" w:rsidRPr="00643C69">
        <w:t>Het</w:t>
      </w:r>
      <w:r w:rsidR="00794432" w:rsidRPr="00643C69">
        <w:t xml:space="preserve"> bevat een </w:t>
      </w:r>
      <w:r w:rsidR="00643C69">
        <w:t>raster</w:t>
      </w:r>
      <w:r w:rsidR="00F03EA3" w:rsidRPr="00643C69">
        <w:t xml:space="preserve"> </w:t>
      </w:r>
      <w:r w:rsidR="00BE6D65" w:rsidRPr="00643C69">
        <w:t xml:space="preserve">van </w:t>
      </w:r>
      <w:r w:rsidR="00F03EA3" w:rsidRPr="00643C69">
        <w:t>10</w:t>
      </w:r>
      <w:r w:rsidR="00465EBF" w:rsidRPr="00643C69">
        <w:t xml:space="preserve"> rijen </w:t>
      </w:r>
      <w:r w:rsidR="00BE6D65" w:rsidRPr="00643C69">
        <w:t>en</w:t>
      </w:r>
      <w:r w:rsidR="00465EBF" w:rsidRPr="00643C69">
        <w:t xml:space="preserve"> </w:t>
      </w:r>
      <w:r w:rsidR="00F03EA3" w:rsidRPr="00643C69">
        <w:t>10</w:t>
      </w:r>
      <w:r w:rsidR="00465EBF" w:rsidRPr="00643C69">
        <w:t xml:space="preserve"> kolommen</w:t>
      </w:r>
      <w:r w:rsidR="00BE6D65" w:rsidRPr="00643C69">
        <w:t>.  A</w:t>
      </w:r>
      <w:r w:rsidR="00643C69">
        <w:t>an de hand van</w:t>
      </w:r>
      <w:r w:rsidR="00BE6D65" w:rsidRPr="00643C69">
        <w:t xml:space="preserve"> </w:t>
      </w:r>
      <w:r w:rsidR="00F03EA3" w:rsidRPr="00643C69">
        <w:t xml:space="preserve">een </w:t>
      </w:r>
      <w:r w:rsidR="00794432" w:rsidRPr="00643C69">
        <w:rPr>
          <w:bCs/>
        </w:rPr>
        <w:t>formulier</w:t>
      </w:r>
      <w:r w:rsidR="00F03EA3" w:rsidRPr="00643C69">
        <w:t xml:space="preserve"> </w:t>
      </w:r>
      <w:r w:rsidR="00BE6D65" w:rsidRPr="00643C69">
        <w:t xml:space="preserve">kan je een schip kiezen, </w:t>
      </w:r>
      <w:r w:rsidR="00F03EA3" w:rsidRPr="00643C69">
        <w:t xml:space="preserve">vervolgens de </w:t>
      </w:r>
      <w:r w:rsidR="00465EBF" w:rsidRPr="00643C69">
        <w:t xml:space="preserve">start-rij, </w:t>
      </w:r>
      <w:r w:rsidR="00F03EA3" w:rsidRPr="00643C69">
        <w:t xml:space="preserve">de </w:t>
      </w:r>
      <w:r w:rsidR="00465EBF" w:rsidRPr="00643C69">
        <w:t>start-</w:t>
      </w:r>
      <w:r w:rsidR="00F03EA3" w:rsidRPr="00643C69">
        <w:t xml:space="preserve">kolom en een richting waarin je het schip wenst te </w:t>
      </w:r>
      <w:r w:rsidR="00465EBF" w:rsidRPr="00643C69">
        <w:t>plaatsen</w:t>
      </w:r>
      <w:r w:rsidR="00794432" w:rsidRPr="00643C69">
        <w:t>.</w:t>
      </w:r>
    </w:p>
    <w:p w:rsidR="00753FFB" w:rsidRPr="00643C69" w:rsidRDefault="00753FFB" w:rsidP="00B97D7D">
      <w:r w:rsidRPr="00643C69">
        <w:t>De opdracht bestaat er enkel in om de schepen op een correcte manier te kunnen plaatsen, de rest van het spel hoeft niet uitgewerkt te worden.</w:t>
      </w:r>
    </w:p>
    <w:p w:rsidR="00753FFB" w:rsidRPr="00643C69" w:rsidRDefault="00753FFB" w:rsidP="00B97D7D"/>
    <w:p w:rsidR="000D1B4F" w:rsidRPr="00643C69" w:rsidRDefault="00C22A47" w:rsidP="00146363">
      <w:pPr>
        <w:jc w:val="center"/>
      </w:pPr>
      <w:r w:rsidRPr="00643C69">
        <w:rPr>
          <w:noProof/>
          <w:lang w:val="nl-BE" w:eastAsia="nl-BE"/>
        </w:rPr>
        <w:drawing>
          <wp:inline distT="0" distB="0" distL="0" distR="0" wp14:anchorId="70B49614" wp14:editId="5AEE74C6">
            <wp:extent cx="5654040" cy="3505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E4" w:rsidRPr="00643C69" w:rsidRDefault="008143E4" w:rsidP="00794432">
      <w:r w:rsidRPr="00643C69">
        <w:t xml:space="preserve">Maak een </w:t>
      </w:r>
      <w:r w:rsidRPr="00643C69">
        <w:rPr>
          <w:b/>
          <w:bCs/>
        </w:rPr>
        <w:t>extern javascript</w:t>
      </w:r>
      <w:r w:rsidRPr="00643C69">
        <w:t xml:space="preserve"> bestand dat volgende client-side</w:t>
      </w:r>
      <w:r w:rsidR="00504370" w:rsidRPr="00643C69">
        <w:t xml:space="preserve"> </w:t>
      </w:r>
      <w:r w:rsidR="00B97D7D" w:rsidRPr="00643C69">
        <w:t>functionaliteit</w:t>
      </w:r>
      <w:r w:rsidR="00504370" w:rsidRPr="00643C69">
        <w:t xml:space="preserve"> biedt:</w:t>
      </w:r>
    </w:p>
    <w:p w:rsidR="00504370" w:rsidRPr="00643C69" w:rsidRDefault="00AA1D70" w:rsidP="006C1D34">
      <w:pPr>
        <w:numPr>
          <w:ilvl w:val="0"/>
          <w:numId w:val="11"/>
        </w:numPr>
        <w:spacing w:after="120"/>
        <w:ind w:left="760" w:hanging="357"/>
      </w:pPr>
      <w:r w:rsidRPr="00643C69">
        <w:t>M</w:t>
      </w:r>
      <w:r w:rsidR="00086387" w:rsidRPr="00643C69">
        <w:t xml:space="preserve">aak gebruik van de gegevens </w:t>
      </w:r>
      <w:r w:rsidR="002B693E" w:rsidRPr="00643C69">
        <w:t xml:space="preserve">in </w:t>
      </w:r>
      <w:r w:rsidR="00BE6D65" w:rsidRPr="00643C69">
        <w:t>het bestand</w:t>
      </w:r>
      <w:r w:rsidR="002B693E" w:rsidRPr="00643C69">
        <w:rPr>
          <w:i/>
          <w:iCs/>
        </w:rPr>
        <w:t xml:space="preserve"> </w:t>
      </w:r>
      <w:r w:rsidR="00BE6D65" w:rsidRPr="00643C69">
        <w:rPr>
          <w:i/>
          <w:iCs/>
        </w:rPr>
        <w:t>schepen</w:t>
      </w:r>
      <w:r w:rsidR="002B693E" w:rsidRPr="00643C69">
        <w:rPr>
          <w:i/>
          <w:iCs/>
        </w:rPr>
        <w:t>.txt</w:t>
      </w:r>
      <w:r w:rsidR="00BE6D65" w:rsidRPr="00643C69">
        <w:rPr>
          <w:i/>
          <w:iCs/>
        </w:rPr>
        <w:t xml:space="preserve"> </w:t>
      </w:r>
      <w:r w:rsidR="002B693E" w:rsidRPr="00643C69">
        <w:t xml:space="preserve"> </w:t>
      </w:r>
      <w:r w:rsidR="00E22329" w:rsidRPr="00643C69">
        <w:t>in de vorm waarin ze aangeboden worden. Gebruik ze om</w:t>
      </w:r>
      <w:r w:rsidR="00BE6D65" w:rsidRPr="00643C69">
        <w:t xml:space="preserve"> de keuzelijst schepen</w:t>
      </w:r>
      <w:r w:rsidR="002B693E" w:rsidRPr="00643C69">
        <w:t xml:space="preserve"> op te vullen</w:t>
      </w:r>
      <w:r w:rsidR="001A537F" w:rsidRPr="00643C69">
        <w:t xml:space="preserve"> bij het laden van de pagina</w:t>
      </w:r>
      <w:r w:rsidR="006400DF" w:rsidRPr="00643C69">
        <w:t>.</w:t>
      </w:r>
      <w:r w:rsidR="00086387" w:rsidRPr="00643C69">
        <w:br/>
      </w:r>
      <w:r w:rsidR="006400DF" w:rsidRPr="00643C69">
        <w:br/>
        <w:t xml:space="preserve">Je mag de gegevens uit </w:t>
      </w:r>
      <w:r w:rsidR="000C008A" w:rsidRPr="00643C69">
        <w:t>het tekstbestand</w:t>
      </w:r>
      <w:r w:rsidR="006400DF" w:rsidRPr="00643C69">
        <w:t xml:space="preserve"> gewoon kopiëren naar je script</w:t>
      </w:r>
      <w:r w:rsidR="00966982" w:rsidRPr="00643C69">
        <w:t xml:space="preserve"> en ze in een variabele plaatsen</w:t>
      </w:r>
      <w:r w:rsidR="006400DF" w:rsidRPr="00643C69">
        <w:t xml:space="preserve">, het is </w:t>
      </w:r>
      <w:r w:rsidR="006400DF" w:rsidRPr="00643C69">
        <w:rPr>
          <w:b/>
        </w:rPr>
        <w:t>niet</w:t>
      </w:r>
      <w:r w:rsidR="006400DF" w:rsidRPr="00643C69">
        <w:t xml:space="preserve"> de bedoeling dat </w:t>
      </w:r>
      <w:r w:rsidR="00CD271F">
        <w:t>het</w:t>
      </w:r>
      <w:r w:rsidR="006400DF" w:rsidRPr="00643C69">
        <w:t xml:space="preserve"> bestand op één of andere manier </w:t>
      </w:r>
      <w:r w:rsidR="00966982" w:rsidRPr="00643C69">
        <w:t xml:space="preserve">door het script </w:t>
      </w:r>
      <w:r w:rsidR="00CD271F">
        <w:t>in</w:t>
      </w:r>
      <w:r w:rsidR="006400DF" w:rsidRPr="00643C69">
        <w:t>gelezen worden.</w:t>
      </w:r>
    </w:p>
    <w:p w:rsidR="002B693E" w:rsidRPr="00643C69" w:rsidRDefault="002B693E" w:rsidP="002B693E">
      <w:pPr>
        <w:numPr>
          <w:ilvl w:val="1"/>
          <w:numId w:val="11"/>
        </w:numPr>
        <w:spacing w:after="120"/>
      </w:pPr>
      <w:r w:rsidRPr="00643C69">
        <w:lastRenderedPageBreak/>
        <w:t xml:space="preserve">het eerste </w:t>
      </w:r>
      <w:r w:rsidRPr="00643C69">
        <w:rPr>
          <w:rFonts w:ascii="Courier New" w:hAnsi="Courier New" w:cs="Courier New"/>
        </w:rPr>
        <w:t>option</w:t>
      </w:r>
      <w:r w:rsidRPr="00643C69">
        <w:t xml:space="preserve"> element "</w:t>
      </w:r>
      <w:r w:rsidR="00D945A4" w:rsidRPr="00643C69">
        <w:rPr>
          <w:i/>
          <w:iCs/>
        </w:rPr>
        <w:t>--- kies ... ---</w:t>
      </w:r>
      <w:r w:rsidRPr="00643C69">
        <w:t xml:space="preserve">" moet </w:t>
      </w:r>
      <w:r w:rsidR="009D50A1" w:rsidRPr="00643C69">
        <w:t xml:space="preserve">als eerste optie </w:t>
      </w:r>
      <w:r w:rsidRPr="00643C69">
        <w:t>blijven staan</w:t>
      </w:r>
      <w:r w:rsidR="000C01D8" w:rsidRPr="00643C69">
        <w:t xml:space="preserve"> bij deze</w:t>
      </w:r>
      <w:r w:rsidR="000A0837" w:rsidRPr="00643C69">
        <w:t xml:space="preserve"> keuzelijst</w:t>
      </w:r>
    </w:p>
    <w:p w:rsidR="00CE7DDF" w:rsidRPr="00643C69" w:rsidRDefault="001923AC" w:rsidP="00262329">
      <w:pPr>
        <w:numPr>
          <w:ilvl w:val="1"/>
          <w:numId w:val="11"/>
        </w:numPr>
        <w:spacing w:after="120"/>
      </w:pPr>
      <w:r w:rsidRPr="00643C69">
        <w:t>alle</w:t>
      </w:r>
      <w:r w:rsidR="00B8532A" w:rsidRPr="00643C69">
        <w:t xml:space="preserve"> </w:t>
      </w:r>
      <w:r w:rsidR="00B8532A" w:rsidRPr="009F229D">
        <w:rPr>
          <w:b/>
        </w:rPr>
        <w:t>schepen</w:t>
      </w:r>
      <w:r w:rsidR="002B693E" w:rsidRPr="00643C69">
        <w:t xml:space="preserve"> </w:t>
      </w:r>
      <w:r w:rsidRPr="00643C69">
        <w:t>dienen weergegeven te worden als volgt</w:t>
      </w:r>
      <w:r w:rsidR="00B8532A" w:rsidRPr="00643C69">
        <w:t xml:space="preserve"> </w:t>
      </w:r>
      <w:r w:rsidR="009F229D">
        <w:br/>
      </w:r>
      <w:r w:rsidR="00B8532A" w:rsidRPr="00643C69">
        <w:t>(</w:t>
      </w:r>
      <w:r w:rsidR="001A4070" w:rsidRPr="009F229D">
        <w:rPr>
          <w:b/>
        </w:rPr>
        <w:t xml:space="preserve">lengte* </w:t>
      </w:r>
      <w:r w:rsidR="00B8532A" w:rsidRPr="009F229D">
        <w:rPr>
          <w:b/>
        </w:rPr>
        <w:t>naam</w:t>
      </w:r>
      <w:r w:rsidR="001A4070" w:rsidRPr="009F229D">
        <w:rPr>
          <w:b/>
        </w:rPr>
        <w:t>_</w:t>
      </w:r>
      <w:r w:rsidR="00B8532A" w:rsidRPr="009F229D">
        <w:rPr>
          <w:b/>
        </w:rPr>
        <w:t>schip</w:t>
      </w:r>
      <w:r w:rsidR="00B8532A" w:rsidRPr="00643C69">
        <w:t>)</w:t>
      </w:r>
      <w:r w:rsidR="009F229D">
        <w:t>:</w:t>
      </w:r>
      <w:r w:rsidR="009F229D">
        <w:br/>
      </w:r>
      <w:r w:rsidR="00E93DC9" w:rsidRPr="00643C69">
        <w:br/>
      </w:r>
      <w:r w:rsidR="001A4070" w:rsidRPr="00643C69">
        <w:rPr>
          <w:noProof/>
          <w:lang w:val="nl-BE" w:eastAsia="nl-BE"/>
        </w:rPr>
        <w:drawing>
          <wp:inline distT="0" distB="0" distL="0" distR="0" wp14:anchorId="0902C559" wp14:editId="4A598CA5">
            <wp:extent cx="3444240" cy="1363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DF" w:rsidRPr="00643C69" w:rsidRDefault="00E93DC9" w:rsidP="00CE7DDF">
      <w:pPr>
        <w:spacing w:after="120"/>
        <w:ind w:left="1485"/>
      </w:pPr>
      <w:r w:rsidRPr="00643C69">
        <w:br/>
      </w:r>
      <w:r w:rsidR="00CE7DDF" w:rsidRPr="00643C69">
        <w:t>vliegdekschip, lengte = 5</w:t>
      </w:r>
    </w:p>
    <w:p w:rsidR="00CE7DDF" w:rsidRPr="00643C69" w:rsidRDefault="00CE7DDF" w:rsidP="00CE7DDF">
      <w:pPr>
        <w:spacing w:after="120"/>
        <w:ind w:left="1485"/>
      </w:pPr>
      <w:r w:rsidRPr="00643C69">
        <w:t>slagschip, lengte = 4</w:t>
      </w:r>
    </w:p>
    <w:p w:rsidR="00CE7DDF" w:rsidRPr="00643C69" w:rsidRDefault="00CE7DDF" w:rsidP="00CE7DDF">
      <w:pPr>
        <w:spacing w:after="120"/>
        <w:ind w:left="1485"/>
      </w:pPr>
      <w:r w:rsidRPr="00643C69">
        <w:t>onderzeeer, lengte = 3</w:t>
      </w:r>
    </w:p>
    <w:p w:rsidR="00CE7DDF" w:rsidRPr="00643C69" w:rsidRDefault="00CE7DDF" w:rsidP="00CE7DDF">
      <w:pPr>
        <w:spacing w:after="120"/>
        <w:ind w:left="1485"/>
      </w:pPr>
      <w:r w:rsidRPr="00643C69">
        <w:t>torpedo, lengte = 3</w:t>
      </w:r>
    </w:p>
    <w:p w:rsidR="00CE7DDF" w:rsidRPr="00643C69" w:rsidRDefault="00CE7DDF" w:rsidP="00CE7DDF">
      <w:pPr>
        <w:spacing w:after="120"/>
        <w:ind w:left="1485"/>
      </w:pPr>
      <w:r w:rsidRPr="00643C69">
        <w:t>patrouille, lengte = 2</w:t>
      </w:r>
    </w:p>
    <w:p w:rsidR="00B06BFB" w:rsidRPr="00643C69" w:rsidRDefault="00B06BFB" w:rsidP="00B06BFB">
      <w:pPr>
        <w:spacing w:after="120"/>
        <w:ind w:left="1485"/>
      </w:pPr>
    </w:p>
    <w:p w:rsidR="004A0BE0" w:rsidRPr="00643C69" w:rsidRDefault="00F705AE" w:rsidP="004A0BE0">
      <w:pPr>
        <w:pStyle w:val="ListParagraph"/>
        <w:numPr>
          <w:ilvl w:val="0"/>
          <w:numId w:val="11"/>
        </w:numPr>
        <w:spacing w:after="120"/>
      </w:pPr>
      <w:r w:rsidRPr="00643C69">
        <w:t>Zorg er</w:t>
      </w:r>
      <w:r w:rsidR="007D3DE9" w:rsidRPr="00643C69">
        <w:t xml:space="preserve"> </w:t>
      </w:r>
      <w:r w:rsidRPr="00643C69">
        <w:t xml:space="preserve">voor dat de keuzelijst </w:t>
      </w:r>
      <w:r w:rsidRPr="00643C69">
        <w:rPr>
          <w:b/>
        </w:rPr>
        <w:t>rij</w:t>
      </w:r>
      <w:r w:rsidR="009D6E02" w:rsidRPr="00643C69">
        <w:t xml:space="preserve"> </w:t>
      </w:r>
      <w:r w:rsidR="00F86477" w:rsidRPr="00643C69">
        <w:t xml:space="preserve">de </w:t>
      </w:r>
      <w:r w:rsidR="009D6E02" w:rsidRPr="00643C69">
        <w:t>getalwaarden 1 t/m 10 bevat:</w:t>
      </w:r>
    </w:p>
    <w:p w:rsidR="00132336" w:rsidRPr="00643C69" w:rsidRDefault="00132336" w:rsidP="00132336">
      <w:pPr>
        <w:pStyle w:val="ListParagraph"/>
        <w:spacing w:after="120"/>
        <w:ind w:left="765"/>
      </w:pPr>
    </w:p>
    <w:p w:rsidR="00F705AE" w:rsidRPr="00643C69" w:rsidRDefault="00F705AE" w:rsidP="004A0BE0">
      <w:pPr>
        <w:pStyle w:val="ListParagraph"/>
        <w:spacing w:after="120"/>
        <w:ind w:left="1485"/>
      </w:pPr>
      <w:r w:rsidRPr="00643C69">
        <w:rPr>
          <w:noProof/>
          <w:lang w:val="nl-BE" w:eastAsia="nl-BE"/>
        </w:rPr>
        <w:drawing>
          <wp:inline distT="0" distB="0" distL="0" distR="0" wp14:anchorId="68758150" wp14:editId="7EEEBF10">
            <wp:extent cx="320802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DA" w:rsidRPr="00643C69" w:rsidRDefault="00EE49DA" w:rsidP="004A0BE0">
      <w:pPr>
        <w:pStyle w:val="ListParagraph"/>
        <w:spacing w:after="120"/>
        <w:ind w:left="1485"/>
      </w:pPr>
    </w:p>
    <w:p w:rsidR="00B06BFB" w:rsidRPr="00643C69" w:rsidRDefault="007D3DE9" w:rsidP="007D3DE9">
      <w:pPr>
        <w:pStyle w:val="ListParagraph"/>
        <w:numPr>
          <w:ilvl w:val="0"/>
          <w:numId w:val="11"/>
        </w:numPr>
        <w:spacing w:after="120"/>
      </w:pPr>
      <w:r w:rsidRPr="00643C69">
        <w:t xml:space="preserve">De keuzelijst </w:t>
      </w:r>
      <w:r w:rsidRPr="00643C69">
        <w:rPr>
          <w:b/>
        </w:rPr>
        <w:t>kolom</w:t>
      </w:r>
      <w:r w:rsidRPr="00643C69">
        <w:t xml:space="preserve"> bevat de letters A t/m J</w:t>
      </w:r>
      <w:r w:rsidR="009D6E02" w:rsidRPr="00643C69">
        <w:t>:</w:t>
      </w:r>
    </w:p>
    <w:p w:rsidR="009D6E02" w:rsidRPr="00643C69" w:rsidRDefault="009D6E02" w:rsidP="009D6E02">
      <w:pPr>
        <w:pStyle w:val="ListParagraph"/>
        <w:spacing w:after="120"/>
        <w:ind w:left="765"/>
      </w:pPr>
    </w:p>
    <w:p w:rsidR="00196241" w:rsidRPr="00643C69" w:rsidRDefault="00196241" w:rsidP="00196241">
      <w:pPr>
        <w:pStyle w:val="ListParagraph"/>
        <w:spacing w:after="120"/>
        <w:ind w:left="1485"/>
      </w:pPr>
      <w:r w:rsidRPr="00643C69">
        <w:rPr>
          <w:noProof/>
          <w:lang w:val="nl-BE" w:eastAsia="nl-BE"/>
        </w:rPr>
        <w:drawing>
          <wp:inline distT="0" distB="0" distL="0" distR="0" wp14:anchorId="2824C352" wp14:editId="2565FA08">
            <wp:extent cx="3185160" cy="1927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336" w:rsidRPr="00643C69" w:rsidRDefault="00132336" w:rsidP="00196241">
      <w:pPr>
        <w:spacing w:after="120"/>
        <w:ind w:left="1418"/>
      </w:pPr>
    </w:p>
    <w:p w:rsidR="002B693E" w:rsidRPr="00643C69" w:rsidRDefault="00AA1D70" w:rsidP="007C295F">
      <w:pPr>
        <w:numPr>
          <w:ilvl w:val="0"/>
          <w:numId w:val="11"/>
        </w:numPr>
        <w:spacing w:after="120"/>
      </w:pPr>
      <w:r w:rsidRPr="00643C69">
        <w:lastRenderedPageBreak/>
        <w:t>A</w:t>
      </w:r>
      <w:r w:rsidR="006F530C" w:rsidRPr="00643C69">
        <w:t>ls de gebruiker klikt op de knop "</w:t>
      </w:r>
      <w:r w:rsidR="006A1F67" w:rsidRPr="00643C69">
        <w:rPr>
          <w:i/>
          <w:iCs/>
        </w:rPr>
        <w:t>plaats</w:t>
      </w:r>
      <w:r w:rsidR="006F530C" w:rsidRPr="00643C69">
        <w:t>"</w:t>
      </w:r>
      <w:r w:rsidR="00A80C4F" w:rsidRPr="00643C69">
        <w:t xml:space="preserve"> gebeurt het volgende:</w:t>
      </w:r>
    </w:p>
    <w:p w:rsidR="006F530C" w:rsidRPr="00643C69" w:rsidRDefault="0065125F" w:rsidP="006F530C">
      <w:pPr>
        <w:numPr>
          <w:ilvl w:val="1"/>
          <w:numId w:val="11"/>
        </w:numPr>
        <w:spacing w:after="120"/>
      </w:pPr>
      <w:r w:rsidRPr="00643C69">
        <w:t>v</w:t>
      </w:r>
      <w:r w:rsidR="006F530C" w:rsidRPr="00643C69">
        <w:t>alidatie:</w:t>
      </w:r>
    </w:p>
    <w:p w:rsidR="006F530C" w:rsidRPr="00643C69" w:rsidRDefault="00A80C4F" w:rsidP="006F530C">
      <w:pPr>
        <w:numPr>
          <w:ilvl w:val="2"/>
          <w:numId w:val="11"/>
        </w:numPr>
        <w:spacing w:after="120"/>
      </w:pPr>
      <w:r w:rsidRPr="00643C69">
        <w:t xml:space="preserve">er </w:t>
      </w:r>
      <w:r w:rsidR="006F530C" w:rsidRPr="00643C69">
        <w:t xml:space="preserve">moet een </w:t>
      </w:r>
      <w:r w:rsidR="006A1F67" w:rsidRPr="00643C69">
        <w:rPr>
          <w:i/>
          <w:iCs/>
        </w:rPr>
        <w:t>schip</w:t>
      </w:r>
      <w:r w:rsidR="006F530C" w:rsidRPr="00643C69">
        <w:t xml:space="preserve"> geselecteerd zijn</w:t>
      </w:r>
    </w:p>
    <w:p w:rsidR="006F530C" w:rsidRPr="00643C69" w:rsidRDefault="0006541B" w:rsidP="00D4311B">
      <w:pPr>
        <w:spacing w:after="120"/>
        <w:ind w:left="1485"/>
      </w:pPr>
      <w:r w:rsidRPr="00643C69">
        <w:t>I</w:t>
      </w:r>
      <w:r w:rsidR="009D50A1" w:rsidRPr="00643C69">
        <w:t xml:space="preserve">ndien </w:t>
      </w:r>
      <w:r w:rsidRPr="00643C69">
        <w:t>er geen schip geselecteerd werd</w:t>
      </w:r>
      <w:r w:rsidR="009D50A1" w:rsidRPr="00643C69">
        <w:t xml:space="preserve"> krijgt </w:t>
      </w:r>
      <w:r w:rsidR="006F530C" w:rsidRPr="00643C69">
        <w:t>de gebruiker een relevant foutbericht te zien</w:t>
      </w:r>
      <w:r w:rsidRPr="00643C69">
        <w:t>. G</w:t>
      </w:r>
      <w:r w:rsidR="00F71BCC" w:rsidRPr="00643C69">
        <w:t>ebruik hiervoor het div-element</w:t>
      </w:r>
      <w:r w:rsidR="00AE3B28" w:rsidRPr="00643C69">
        <w:t xml:space="preserve"> met </w:t>
      </w:r>
      <w:r w:rsidR="00AE3B28" w:rsidRPr="00643C69">
        <w:rPr>
          <w:b/>
        </w:rPr>
        <w:t>id ‘msg’</w:t>
      </w:r>
      <w:r w:rsidR="00F71BCC" w:rsidRPr="00643C69">
        <w:t xml:space="preserve"> dat in het</w:t>
      </w:r>
      <w:r w:rsidR="006F530C" w:rsidRPr="00643C69">
        <w:t xml:space="preserve"> </w:t>
      </w:r>
      <w:r w:rsidR="00C453D4" w:rsidRPr="00643C69">
        <w:t>html</w:t>
      </w:r>
      <w:r w:rsidR="00F71BCC" w:rsidRPr="00643C69">
        <w:t xml:space="preserve"> bestand</w:t>
      </w:r>
      <w:r w:rsidR="00C453D4" w:rsidRPr="00643C69">
        <w:t xml:space="preserve"> terug te vinden is</w:t>
      </w:r>
      <w:r w:rsidR="00935F6B" w:rsidRPr="00643C69">
        <w:t>.</w:t>
      </w:r>
    </w:p>
    <w:p w:rsidR="002C078D" w:rsidRPr="00643C69" w:rsidRDefault="007A329A" w:rsidP="00D4311B">
      <w:pPr>
        <w:spacing w:after="120"/>
        <w:ind w:left="1485"/>
      </w:pPr>
      <w:r w:rsidRPr="00643C69">
        <w:rPr>
          <w:noProof/>
          <w:lang w:val="nl-BE" w:eastAsia="nl-BE"/>
        </w:rPr>
        <w:drawing>
          <wp:inline distT="0" distB="0" distL="0" distR="0">
            <wp:extent cx="4495800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8A" w:rsidRPr="00643C69" w:rsidRDefault="00931A8A" w:rsidP="00D4311B">
      <w:pPr>
        <w:spacing w:after="120"/>
        <w:ind w:left="1485"/>
      </w:pPr>
    </w:p>
    <w:p w:rsidR="004D0E44" w:rsidRPr="00643C69" w:rsidRDefault="009F5FEF" w:rsidP="009F5FEF">
      <w:pPr>
        <w:pStyle w:val="ListParagraph"/>
        <w:numPr>
          <w:ilvl w:val="1"/>
          <w:numId w:val="11"/>
        </w:numPr>
        <w:spacing w:after="120"/>
      </w:pPr>
      <w:r w:rsidRPr="00643C69">
        <w:t>plaats schip:</w:t>
      </w:r>
    </w:p>
    <w:p w:rsidR="001C5E20" w:rsidRPr="00643C69" w:rsidRDefault="001C5E20" w:rsidP="001C5E20">
      <w:pPr>
        <w:pStyle w:val="ListParagraph"/>
        <w:spacing w:after="120"/>
        <w:ind w:left="1485"/>
      </w:pPr>
    </w:p>
    <w:p w:rsidR="009F5FEF" w:rsidRPr="00643C69" w:rsidRDefault="009F5FEF" w:rsidP="00026A0D">
      <w:pPr>
        <w:pStyle w:val="ListParagraph"/>
        <w:numPr>
          <w:ilvl w:val="2"/>
          <w:numId w:val="11"/>
        </w:numPr>
        <w:spacing w:after="120"/>
      </w:pPr>
      <w:r w:rsidRPr="00643C69">
        <w:t xml:space="preserve">Indien er voldoende plaats is (lengte past erin) om het schip te plaatsen pas je de tabel aan. </w:t>
      </w:r>
      <w:r w:rsidR="003B0E87" w:rsidRPr="00643C69">
        <w:t xml:space="preserve"> </w:t>
      </w:r>
      <w:r w:rsidR="00026A0D" w:rsidRPr="00643C69">
        <w:t>Schepen worden weergegeven dmv een png “boot_</w:t>
      </w:r>
      <w:r w:rsidR="00026A0D" w:rsidRPr="00643C69">
        <w:rPr>
          <w:i/>
        </w:rPr>
        <w:t>kleur</w:t>
      </w:r>
      <w:r w:rsidR="00026A0D" w:rsidRPr="00643C69">
        <w:t>.png”</w:t>
      </w:r>
      <w:r w:rsidR="00DB7498" w:rsidRPr="00643C69">
        <w:t xml:space="preserve"> Gebruik </w:t>
      </w:r>
      <w:r w:rsidR="00026A0D" w:rsidRPr="00643C69">
        <w:t xml:space="preserve">de gegevens uit het bestand </w:t>
      </w:r>
      <w:r w:rsidR="00026A0D" w:rsidRPr="009F229D">
        <w:rPr>
          <w:i/>
        </w:rPr>
        <w:t>schepen.txt</w:t>
      </w:r>
      <w:r w:rsidR="00DB7498" w:rsidRPr="00643C69">
        <w:t xml:space="preserve"> om de schepen in een correcte kleur en </w:t>
      </w:r>
      <w:r w:rsidR="00B441FA" w:rsidRPr="00643C69">
        <w:t xml:space="preserve">met een correcte </w:t>
      </w:r>
      <w:r w:rsidR="00DB7498" w:rsidRPr="00643C69">
        <w:t>lengte weer te geven</w:t>
      </w:r>
      <w:r w:rsidR="00026A0D" w:rsidRPr="00643C69">
        <w:t>.</w:t>
      </w:r>
      <w:r w:rsidR="003B0E87" w:rsidRPr="00643C69">
        <w:t xml:space="preserve"> </w:t>
      </w:r>
    </w:p>
    <w:p w:rsidR="009F5FEF" w:rsidRPr="00643C69" w:rsidRDefault="009F5FEF" w:rsidP="009F5FEF">
      <w:pPr>
        <w:pStyle w:val="ListParagraph"/>
        <w:numPr>
          <w:ilvl w:val="2"/>
          <w:numId w:val="11"/>
        </w:numPr>
        <w:spacing w:after="120"/>
      </w:pPr>
      <w:r w:rsidRPr="00643C69">
        <w:t>De schepen mogen elkaar raken (aan elkaar grenzen).</w:t>
      </w:r>
    </w:p>
    <w:p w:rsidR="009F5FEF" w:rsidRPr="00643C69" w:rsidRDefault="00C406DC" w:rsidP="009F5FEF">
      <w:pPr>
        <w:pStyle w:val="ListParagraph"/>
        <w:numPr>
          <w:ilvl w:val="2"/>
          <w:numId w:val="11"/>
        </w:numPr>
        <w:spacing w:after="120"/>
      </w:pPr>
      <w:r w:rsidRPr="00643C69">
        <w:t>S</w:t>
      </w:r>
      <w:r w:rsidR="009F5FEF" w:rsidRPr="00643C69">
        <w:t>chepen kunnen slechts éénmaal in de tabel geplaatst worden, dus maxim</w:t>
      </w:r>
      <w:r w:rsidR="00E607DC" w:rsidRPr="00643C69">
        <w:t>um</w:t>
      </w:r>
      <w:r w:rsidR="009F5FEF" w:rsidRPr="00643C69">
        <w:t xml:space="preserve"> 5 schepen.</w:t>
      </w:r>
    </w:p>
    <w:p w:rsidR="00EE49DA" w:rsidRPr="00643C69" w:rsidRDefault="00EE49DA" w:rsidP="009F5FEF">
      <w:pPr>
        <w:pStyle w:val="ListParagraph"/>
        <w:numPr>
          <w:ilvl w:val="2"/>
          <w:numId w:val="11"/>
        </w:numPr>
        <w:spacing w:after="120"/>
      </w:pPr>
      <w:r w:rsidRPr="00643C69">
        <w:t>Na het plaatsen van een schip wordt het uit de keuzelijst verwijderd</w:t>
      </w:r>
      <w:r w:rsidR="00B441FA" w:rsidRPr="00643C69">
        <w:t xml:space="preserve">, maak gebruik van het bestand </w:t>
      </w:r>
      <w:r w:rsidR="00B441FA" w:rsidRPr="009F229D">
        <w:rPr>
          <w:i/>
        </w:rPr>
        <w:t>schepen.txt</w:t>
      </w:r>
      <w:r w:rsidR="00B441FA" w:rsidRPr="00643C69">
        <w:t xml:space="preserve"> </w:t>
      </w:r>
      <w:r w:rsidR="009F229D">
        <w:t>via</w:t>
      </w:r>
      <w:r w:rsidR="00BC2FAA" w:rsidRPr="00643C69">
        <w:t xml:space="preserve"> de </w:t>
      </w:r>
      <w:r w:rsidR="00B441FA" w:rsidRPr="00643C69">
        <w:t xml:space="preserve"> eigenschap ‘actief’</w:t>
      </w:r>
      <w:r w:rsidR="005D3719" w:rsidRPr="00643C69">
        <w:t>.</w:t>
      </w:r>
    </w:p>
    <w:p w:rsidR="00631574" w:rsidRPr="00643C69" w:rsidRDefault="00631574" w:rsidP="00631574">
      <w:pPr>
        <w:spacing w:after="120"/>
        <w:ind w:left="1845"/>
      </w:pPr>
      <w:r w:rsidRPr="00643C69">
        <w:t xml:space="preserve">Indien </w:t>
      </w:r>
      <w:r w:rsidR="0051518F" w:rsidRPr="00643C69">
        <w:t xml:space="preserve">er niet voldoende ruimte ter beschikking is om een schip te plaatsen, </w:t>
      </w:r>
      <w:r w:rsidR="008B67A9" w:rsidRPr="00643C69">
        <w:t>geef</w:t>
      </w:r>
      <w:r w:rsidR="0051518F" w:rsidRPr="00643C69">
        <w:t xml:space="preserve"> een foutmelding.</w:t>
      </w:r>
    </w:p>
    <w:p w:rsidR="00631574" w:rsidRPr="00643C69" w:rsidRDefault="009578B5" w:rsidP="00631574">
      <w:pPr>
        <w:spacing w:after="120"/>
        <w:ind w:left="1418"/>
      </w:pPr>
      <w:r w:rsidRPr="00643C69">
        <w:rPr>
          <w:noProof/>
          <w:lang w:val="nl-BE" w:eastAsia="nl-BE"/>
        </w:rPr>
        <w:drawing>
          <wp:inline distT="0" distB="0" distL="0" distR="0">
            <wp:extent cx="44958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AC" w:rsidRPr="00643C69" w:rsidRDefault="00870EAC" w:rsidP="00870EAC">
      <w:pPr>
        <w:pStyle w:val="ListParagraph"/>
        <w:spacing w:after="120"/>
        <w:ind w:left="2205"/>
      </w:pPr>
    </w:p>
    <w:p w:rsidR="00D100ED" w:rsidRPr="00643C69" w:rsidRDefault="00D100ED" w:rsidP="00D100ED">
      <w:pPr>
        <w:numPr>
          <w:ilvl w:val="0"/>
          <w:numId w:val="11"/>
        </w:numPr>
        <w:spacing w:after="120"/>
      </w:pPr>
      <w:r w:rsidRPr="00643C69">
        <w:t>Als de gebruiker klikt op de knop "</w:t>
      </w:r>
      <w:r w:rsidRPr="00643C69">
        <w:rPr>
          <w:i/>
          <w:iCs/>
        </w:rPr>
        <w:t>nieuw</w:t>
      </w:r>
      <w:r w:rsidRPr="00643C69">
        <w:t>" gebeurt het volgende:</w:t>
      </w:r>
    </w:p>
    <w:p w:rsidR="00D100ED" w:rsidRPr="00643C69" w:rsidRDefault="000A214A" w:rsidP="00D100ED">
      <w:pPr>
        <w:numPr>
          <w:ilvl w:val="1"/>
          <w:numId w:val="11"/>
        </w:numPr>
        <w:spacing w:after="120"/>
      </w:pPr>
      <w:r w:rsidRPr="00643C69">
        <w:t>De zeeslag tabel</w:t>
      </w:r>
      <w:r w:rsidR="00D100ED" w:rsidRPr="00643C69">
        <w:t xml:space="preserve"> wordt leeg gemaakt</w:t>
      </w:r>
    </w:p>
    <w:p w:rsidR="00D100ED" w:rsidRPr="00643C69" w:rsidRDefault="00D100ED" w:rsidP="00D100ED">
      <w:pPr>
        <w:numPr>
          <w:ilvl w:val="1"/>
          <w:numId w:val="11"/>
        </w:numPr>
        <w:spacing w:after="120"/>
      </w:pPr>
      <w:r w:rsidRPr="00643C69">
        <w:t>De dropdown schepen wordt terug opgevuld</w:t>
      </w:r>
    </w:p>
    <w:p w:rsidR="006E7F96" w:rsidRPr="00643C69" w:rsidRDefault="006E7F96" w:rsidP="006E7F96">
      <w:pPr>
        <w:spacing w:after="120"/>
      </w:pPr>
    </w:p>
    <w:p w:rsidR="006E7F96" w:rsidRPr="00643C69" w:rsidRDefault="006E7F96" w:rsidP="006E7F96">
      <w:pPr>
        <w:pStyle w:val="ListParagraph"/>
        <w:numPr>
          <w:ilvl w:val="0"/>
          <w:numId w:val="14"/>
        </w:numPr>
        <w:spacing w:after="120"/>
      </w:pPr>
      <w:r w:rsidRPr="00643C69">
        <w:lastRenderedPageBreak/>
        <w:t>De ‘</w:t>
      </w:r>
      <w:r w:rsidRPr="00643C69">
        <w:rPr>
          <w:b/>
        </w:rPr>
        <w:t>toestand</w:t>
      </w:r>
      <w:r w:rsidRPr="00643C69">
        <w:t>’ van het zeesl</w:t>
      </w:r>
      <w:r w:rsidR="00384BF6" w:rsidRPr="00643C69">
        <w:t>ag spel dient bewaard te worden</w:t>
      </w:r>
      <w:r w:rsidRPr="00643C69">
        <w:t xml:space="preserve"> indien je de browser sessie afsluit</w:t>
      </w:r>
      <w:r w:rsidR="00264BDA" w:rsidRPr="00643C69">
        <w:t>.</w:t>
      </w:r>
      <w:r w:rsidRPr="00643C69">
        <w:t xml:space="preserve"> </w:t>
      </w:r>
      <w:r w:rsidRPr="00643C69">
        <w:rPr>
          <w:i/>
        </w:rPr>
        <w:t>(tip: gebruik localStorage)</w:t>
      </w:r>
      <w:r w:rsidR="009F229D">
        <w:t xml:space="preserve">. </w:t>
      </w:r>
      <w:r w:rsidR="00CF7DDC">
        <w:br/>
      </w:r>
      <w:r w:rsidR="009F229D">
        <w:t xml:space="preserve">Als je bijvoorbeeld reeds 2 schepen geplaatst hebt en je sluit de browser af, dan - bij opnieuw openen - </w:t>
      </w:r>
      <w:r w:rsidR="00CF7DDC">
        <w:t xml:space="preserve">staan die twee schepen correct geplaatst en kan je </w:t>
      </w:r>
      <w:r w:rsidR="009F229D">
        <w:t>nog slechts de resterende 3 schepen plaatsen.</w:t>
      </w:r>
      <w:r w:rsidR="009F229D">
        <w:br/>
        <w:t>De knop "nieuw" zet de toestand terug op de beginfase.</w:t>
      </w:r>
    </w:p>
    <w:p w:rsidR="00454DC0" w:rsidRPr="00643C69" w:rsidRDefault="00454DC0" w:rsidP="00454DC0">
      <w:pPr>
        <w:spacing w:after="120"/>
        <w:ind w:left="1485"/>
        <w:rPr>
          <w:sz w:val="16"/>
          <w:szCs w:val="16"/>
        </w:rPr>
      </w:pPr>
    </w:p>
    <w:p w:rsidR="00137D3E" w:rsidRPr="00643C69" w:rsidRDefault="00F511CA" w:rsidP="00B6629B">
      <w:pPr>
        <w:pStyle w:val="ListParagraph"/>
        <w:numPr>
          <w:ilvl w:val="0"/>
          <w:numId w:val="11"/>
        </w:numPr>
        <w:spacing w:after="120"/>
        <w:ind w:left="709" w:hanging="304"/>
      </w:pPr>
      <w:r w:rsidRPr="00643C69">
        <w:t>Voorbeeld</w:t>
      </w:r>
      <w:r w:rsidR="00454DC0" w:rsidRPr="00643C69">
        <w:t xml:space="preserve"> van een</w:t>
      </w:r>
      <w:r w:rsidR="0034246A" w:rsidRPr="00643C69">
        <w:t xml:space="preserve"> zeeslag </w:t>
      </w:r>
      <w:r w:rsidR="000A214A" w:rsidRPr="00643C69">
        <w:t>tabel</w:t>
      </w:r>
      <w:r w:rsidR="00454DC0" w:rsidRPr="00643C69">
        <w:t xml:space="preserve"> waarin alle schepen geplaatst werden</w:t>
      </w:r>
      <w:r w:rsidRPr="00643C69">
        <w:t>:</w:t>
      </w:r>
    </w:p>
    <w:p w:rsidR="0013758E" w:rsidRPr="00643C69" w:rsidRDefault="0013758E" w:rsidP="0013758E">
      <w:pPr>
        <w:pStyle w:val="ListParagraph"/>
        <w:spacing w:after="120"/>
        <w:ind w:left="765"/>
      </w:pPr>
    </w:p>
    <w:p w:rsidR="00137D3E" w:rsidRPr="00643C69" w:rsidRDefault="00137D3E" w:rsidP="009216D8">
      <w:pPr>
        <w:spacing w:after="120"/>
      </w:pPr>
      <w:r w:rsidRPr="00643C69">
        <w:rPr>
          <w:noProof/>
          <w:lang w:val="nl-BE" w:eastAsia="nl-BE"/>
        </w:rPr>
        <w:drawing>
          <wp:inline distT="0" distB="0" distL="0" distR="0" wp14:anchorId="4149671F" wp14:editId="3805F830">
            <wp:extent cx="5646420" cy="3688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3E" w:rsidRPr="00643C69" w:rsidRDefault="00137D3E" w:rsidP="009216D8">
      <w:pPr>
        <w:spacing w:after="120"/>
      </w:pPr>
    </w:p>
    <w:p w:rsidR="00441480" w:rsidRPr="00643C69" w:rsidRDefault="00AA1D70" w:rsidP="00441480">
      <w:pPr>
        <w:numPr>
          <w:ilvl w:val="0"/>
          <w:numId w:val="11"/>
        </w:numPr>
        <w:spacing w:after="120"/>
      </w:pPr>
      <w:r w:rsidRPr="00643C69">
        <w:t>V</w:t>
      </w:r>
      <w:r w:rsidR="00441480" w:rsidRPr="00643C69">
        <w:t xml:space="preserve">oorzie je code van korte maar nodige </w:t>
      </w:r>
      <w:r w:rsidR="00441480" w:rsidRPr="00643C69">
        <w:rPr>
          <w:b/>
          <w:bCs/>
        </w:rPr>
        <w:t>commentaar</w:t>
      </w:r>
      <w:r w:rsidR="00441480" w:rsidRPr="00643C69">
        <w:t xml:space="preserve"> en laat eventuele debug code staan</w:t>
      </w:r>
    </w:p>
    <w:p w:rsidR="00307180" w:rsidRPr="00643C69" w:rsidRDefault="00AA1D70" w:rsidP="00794432">
      <w:pPr>
        <w:numPr>
          <w:ilvl w:val="0"/>
          <w:numId w:val="11"/>
        </w:numPr>
        <w:spacing w:after="120"/>
      </w:pPr>
      <w:r w:rsidRPr="00643C69">
        <w:t>J</w:t>
      </w:r>
      <w:r w:rsidR="008D6949" w:rsidRPr="00643C69">
        <w:t>e mag aanvullende CSS schrijven indien nodig</w:t>
      </w:r>
      <w:r w:rsidR="009F229D">
        <w:t xml:space="preserve"> voor de opmaak, maar dat brengt je geen extra punten op</w:t>
      </w:r>
    </w:p>
    <w:p w:rsidR="00D87C18" w:rsidRPr="00643C69" w:rsidRDefault="00D87C18" w:rsidP="00D87C18">
      <w:pPr>
        <w:spacing w:after="120"/>
        <w:ind w:left="720"/>
      </w:pPr>
    </w:p>
    <w:p w:rsidR="009075EB" w:rsidRPr="00643C69" w:rsidRDefault="00186DFA" w:rsidP="00186DFA">
      <w:pPr>
        <w:pStyle w:val="Heading1"/>
      </w:pPr>
      <w:bookmarkStart w:id="31" w:name="_Toc66174189"/>
      <w:bookmarkStart w:id="32" w:name="_Toc160945189"/>
      <w:bookmarkStart w:id="33" w:name="_Toc461019984"/>
      <w:r w:rsidRPr="00643C69">
        <w:lastRenderedPageBreak/>
        <w:t>Colofon</w:t>
      </w:r>
      <w:bookmarkEnd w:id="31"/>
      <w:bookmarkEnd w:id="32"/>
      <w:bookmarkEnd w:id="33"/>
    </w:p>
    <w:p w:rsidR="009075EB" w:rsidRPr="00643C69" w:rsidRDefault="009075EB">
      <w:pPr>
        <w:pStyle w:val="BodyTextIndent"/>
        <w:tabs>
          <w:tab w:val="clear" w:pos="567"/>
        </w:tabs>
        <w:ind w:left="0" w:firstLine="0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21"/>
        <w:gridCol w:w="4521"/>
      </w:tblGrid>
      <w:tr w:rsidR="009075EB" w:rsidRPr="00643C69">
        <w:tc>
          <w:tcPr>
            <w:tcW w:w="4521" w:type="dxa"/>
          </w:tcPr>
          <w:p w:rsidR="009075EB" w:rsidRPr="00643C69" w:rsidRDefault="009075EB" w:rsidP="007B070D">
            <w:pPr>
              <w:spacing w:before="120" w:after="120"/>
              <w:rPr>
                <w:b/>
              </w:rPr>
            </w:pPr>
            <w:r w:rsidRPr="00643C69">
              <w:rPr>
                <w:b/>
              </w:rPr>
              <w:t>Cursusverantwoordelijke:</w:t>
            </w:r>
          </w:p>
        </w:tc>
        <w:tc>
          <w:tcPr>
            <w:tcW w:w="4521" w:type="dxa"/>
          </w:tcPr>
          <w:p w:rsidR="009075EB" w:rsidRPr="00643C69" w:rsidRDefault="009075EB" w:rsidP="007B070D">
            <w:pPr>
              <w:spacing w:before="120" w:after="120"/>
            </w:pPr>
            <w:r w:rsidRPr="00643C69">
              <w:t>Jean Smits</w:t>
            </w:r>
          </w:p>
        </w:tc>
      </w:tr>
      <w:tr w:rsidR="009075EB" w:rsidRPr="00643C69">
        <w:tc>
          <w:tcPr>
            <w:tcW w:w="4521" w:type="dxa"/>
          </w:tcPr>
          <w:p w:rsidR="009075EB" w:rsidRPr="00643C69" w:rsidRDefault="009075EB" w:rsidP="007B070D">
            <w:pPr>
              <w:spacing w:before="120" w:after="120"/>
              <w:rPr>
                <w:b/>
              </w:rPr>
            </w:pPr>
            <w:r w:rsidRPr="00643C69">
              <w:rPr>
                <w:b/>
              </w:rPr>
              <w:t>Didactiek:</w:t>
            </w:r>
          </w:p>
          <w:p w:rsidR="009075EB" w:rsidRPr="00643C69" w:rsidRDefault="009075EB" w:rsidP="007B070D">
            <w:pPr>
              <w:spacing w:before="120" w:after="120"/>
              <w:rPr>
                <w:b/>
                <w:lang w:val="en-GB"/>
              </w:rPr>
            </w:pPr>
            <w:r w:rsidRPr="00643C69">
              <w:rPr>
                <w:b/>
                <w:lang w:val="en-GB"/>
              </w:rPr>
              <w:t>Lay-out:</w:t>
            </w:r>
          </w:p>
        </w:tc>
        <w:tc>
          <w:tcPr>
            <w:tcW w:w="4521" w:type="dxa"/>
          </w:tcPr>
          <w:p w:rsidR="009075EB" w:rsidRPr="00643C69" w:rsidRDefault="009075EB" w:rsidP="000B1A4D">
            <w:pPr>
              <w:spacing w:before="120" w:after="120"/>
            </w:pPr>
          </w:p>
        </w:tc>
      </w:tr>
      <w:tr w:rsidR="009075EB" w:rsidRPr="00643C69">
        <w:tc>
          <w:tcPr>
            <w:tcW w:w="4521" w:type="dxa"/>
          </w:tcPr>
          <w:p w:rsidR="009075EB" w:rsidRPr="00643C69" w:rsidRDefault="009075EB" w:rsidP="007B070D">
            <w:pPr>
              <w:spacing w:before="120" w:after="120"/>
              <w:rPr>
                <w:b/>
              </w:rPr>
            </w:pPr>
            <w:r w:rsidRPr="00643C69">
              <w:rPr>
                <w:b/>
              </w:rPr>
              <w:t>Medewerkers:</w:t>
            </w:r>
          </w:p>
        </w:tc>
        <w:tc>
          <w:tcPr>
            <w:tcW w:w="4521" w:type="dxa"/>
          </w:tcPr>
          <w:p w:rsidR="00FC16BE" w:rsidRPr="00643C69" w:rsidRDefault="00FC16BE" w:rsidP="000B1A4D">
            <w:pPr>
              <w:spacing w:before="120" w:after="120"/>
              <w:rPr>
                <w:lang w:val="en-GB"/>
              </w:rPr>
            </w:pPr>
            <w:r w:rsidRPr="00643C69">
              <w:t>Adinda Mattens</w:t>
            </w:r>
            <w:r w:rsidRPr="00643C69">
              <w:rPr>
                <w:lang w:val="en-GB"/>
              </w:rPr>
              <w:t xml:space="preserve"> </w:t>
            </w:r>
          </w:p>
          <w:p w:rsidR="009075EB" w:rsidRPr="00643C69" w:rsidRDefault="000B1A4D" w:rsidP="000B1A4D">
            <w:pPr>
              <w:spacing w:before="120" w:after="120"/>
              <w:rPr>
                <w:lang w:val="en-GB"/>
              </w:rPr>
            </w:pPr>
            <w:r w:rsidRPr="00643C69">
              <w:rPr>
                <w:lang w:val="en-GB"/>
              </w:rPr>
              <w:t>Jan Vandorpe</w:t>
            </w:r>
          </w:p>
          <w:p w:rsidR="00D53637" w:rsidRPr="00643C69" w:rsidRDefault="00D53637" w:rsidP="000B1A4D">
            <w:pPr>
              <w:spacing w:before="120" w:after="120"/>
            </w:pPr>
          </w:p>
        </w:tc>
      </w:tr>
      <w:tr w:rsidR="009075EB">
        <w:tc>
          <w:tcPr>
            <w:tcW w:w="4521" w:type="dxa"/>
          </w:tcPr>
          <w:p w:rsidR="009075EB" w:rsidRPr="00643C69" w:rsidRDefault="009075EB" w:rsidP="007B070D">
            <w:pPr>
              <w:spacing w:before="120" w:after="120"/>
              <w:rPr>
                <w:b/>
              </w:rPr>
            </w:pPr>
            <w:r w:rsidRPr="00643C69">
              <w:rPr>
                <w:b/>
              </w:rPr>
              <w:t>Versie:</w:t>
            </w:r>
          </w:p>
        </w:tc>
        <w:tc>
          <w:tcPr>
            <w:tcW w:w="4521" w:type="dxa"/>
          </w:tcPr>
          <w:p w:rsidR="009075EB" w:rsidRDefault="00FC16BE" w:rsidP="007B070D">
            <w:pPr>
              <w:spacing w:before="120" w:after="120"/>
            </w:pPr>
            <w:r w:rsidRPr="00643C69">
              <w:t>November</w:t>
            </w:r>
            <w:r w:rsidR="000B1A4D" w:rsidRPr="00643C69">
              <w:t xml:space="preserve"> 201</w:t>
            </w:r>
            <w:r w:rsidR="00D53637" w:rsidRPr="00643C69">
              <w:t>6</w:t>
            </w:r>
          </w:p>
        </w:tc>
      </w:tr>
      <w:tr w:rsidR="009075EB">
        <w:tc>
          <w:tcPr>
            <w:tcW w:w="4521" w:type="dxa"/>
          </w:tcPr>
          <w:p w:rsidR="009075EB" w:rsidRDefault="009075EB" w:rsidP="007B070D">
            <w:pPr>
              <w:spacing w:before="120" w:after="120"/>
              <w:rPr>
                <w:b/>
              </w:rPr>
            </w:pPr>
          </w:p>
        </w:tc>
        <w:tc>
          <w:tcPr>
            <w:tcW w:w="4521" w:type="dxa"/>
          </w:tcPr>
          <w:p w:rsidR="009075EB" w:rsidRDefault="009075EB" w:rsidP="007B070D">
            <w:pPr>
              <w:spacing w:before="120" w:after="120"/>
            </w:pPr>
          </w:p>
        </w:tc>
      </w:tr>
      <w:tr w:rsidR="009075EB">
        <w:tc>
          <w:tcPr>
            <w:tcW w:w="4521" w:type="dxa"/>
          </w:tcPr>
          <w:p w:rsidR="009075EB" w:rsidRDefault="009075EB" w:rsidP="007B070D">
            <w:pPr>
              <w:spacing w:before="120" w:after="120"/>
              <w:rPr>
                <w:b/>
              </w:rPr>
            </w:pPr>
          </w:p>
        </w:tc>
        <w:tc>
          <w:tcPr>
            <w:tcW w:w="4521" w:type="dxa"/>
          </w:tcPr>
          <w:p w:rsidR="009075EB" w:rsidRDefault="009075EB" w:rsidP="007B070D">
            <w:pPr>
              <w:spacing w:before="120" w:after="120"/>
            </w:pPr>
          </w:p>
        </w:tc>
      </w:tr>
    </w:tbl>
    <w:p w:rsidR="009075EB" w:rsidRDefault="009075EB">
      <w:pPr>
        <w:spacing w:before="2520"/>
        <w:jc w:val="center"/>
      </w:pPr>
    </w:p>
    <w:sectPr w:rsidR="009075EB">
      <w:headerReference w:type="even" r:id="rId17"/>
      <w:headerReference w:type="default" r:id="rId18"/>
      <w:footerReference w:type="default" r:id="rId19"/>
      <w:pgSz w:w="11907" w:h="16840" w:code="9"/>
      <w:pgMar w:top="1134" w:right="1134" w:bottom="1134" w:left="1871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720" w:rsidRDefault="00E12720">
      <w:r>
        <w:separator/>
      </w:r>
    </w:p>
  </w:endnote>
  <w:endnote w:type="continuationSeparator" w:id="0">
    <w:p w:rsidR="00E12720" w:rsidRDefault="00E1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05F" w:rsidRDefault="0006705F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EB" w:rsidRDefault="00FE28D1" w:rsidP="00DB4110">
    <w:pPr>
      <w:pStyle w:val="Footer"/>
      <w:pBdr>
        <w:top w:val="single" w:sz="6" w:space="1" w:color="auto"/>
      </w:pBdr>
      <w:rPr>
        <w:lang w:val="nl-BE"/>
      </w:rPr>
    </w:pPr>
    <w:r>
      <w:rPr>
        <w:lang w:val="nl-BE"/>
      </w:rPr>
      <w:t>Basisopleiding ICT Ontwikkeling</w:t>
    </w:r>
  </w:p>
  <w:p w:rsidR="00FE28D1" w:rsidRPr="0006705F" w:rsidRDefault="00FE28D1" w:rsidP="00DB4110">
    <w:pPr>
      <w:pStyle w:val="Footer"/>
      <w:pBdr>
        <w:top w:val="single" w:sz="6" w:space="1" w:color="auto"/>
      </w:pBdr>
      <w:rPr>
        <w:lang w:val="nl-BE"/>
      </w:rPr>
    </w:pPr>
    <w:r>
      <w:rPr>
        <w:lang w:val="nl-BE"/>
      </w:rPr>
      <w:t xml:space="preserve">Javascript </w:t>
    </w:r>
    <w:r w:rsidR="003E7D1F" w:rsidRPr="00643C69">
      <w:rPr>
        <w:lang w:val="nl-BE"/>
      </w:rPr>
      <w:t>oefening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720" w:rsidRDefault="00E12720">
      <w:r>
        <w:separator/>
      </w:r>
    </w:p>
  </w:footnote>
  <w:footnote w:type="continuationSeparator" w:id="0">
    <w:p w:rsidR="00E12720" w:rsidRDefault="00E12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EB" w:rsidRDefault="009075E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75EB" w:rsidRDefault="009075E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EB" w:rsidRDefault="009075EB">
    <w:pPr>
      <w:pStyle w:val="Header"/>
      <w:framePr w:h="278" w:hRule="exact" w:wrap="around" w:vAnchor="text" w:hAnchor="margin" w:xAlign="right" w:y="23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78F7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LOWER </w:instrText>
    </w:r>
    <w:r>
      <w:rPr>
        <w:rStyle w:val="PageNumber"/>
      </w:rPr>
      <w:fldChar w:fldCharType="separate"/>
    </w:r>
    <w:r w:rsidR="008578F7">
      <w:rPr>
        <w:rStyle w:val="PageNumber"/>
        <w:noProof/>
      </w:rPr>
      <w:t>10</w:t>
    </w:r>
    <w:r>
      <w:rPr>
        <w:rStyle w:val="PageNumber"/>
      </w:rPr>
      <w:fldChar w:fldCharType="end"/>
    </w:r>
  </w:p>
  <w:p w:rsidR="009075EB" w:rsidRDefault="00F108CD">
    <w:pPr>
      <w:pStyle w:val="Header"/>
      <w:pBdr>
        <w:bottom w:val="single" w:sz="6" w:space="1" w:color="auto"/>
      </w:pBdr>
      <w:tabs>
        <w:tab w:val="left" w:pos="1134"/>
      </w:tabs>
      <w:ind w:right="-29"/>
    </w:pPr>
    <w:r>
      <w:rPr>
        <w:noProof/>
        <w:lang w:val="nl-BE" w:eastAsia="nl-BE"/>
      </w:rPr>
      <w:drawing>
        <wp:inline distT="0" distB="0" distL="0" distR="0">
          <wp:extent cx="570230" cy="325755"/>
          <wp:effectExtent l="0" t="0" r="1270" b="0"/>
          <wp:docPr id="5" name="Picture 5" descr="vdab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vdab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75EB">
      <w:tab/>
      <w:t>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.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">
    <w:nsid w:val="02F1188F"/>
    <w:multiLevelType w:val="hybridMultilevel"/>
    <w:tmpl w:val="A52E84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83EE4"/>
    <w:multiLevelType w:val="hybridMultilevel"/>
    <w:tmpl w:val="F3C0B3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B7029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4B0D7852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4DB85B67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4FE70EA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D735531"/>
    <w:multiLevelType w:val="hybridMultilevel"/>
    <w:tmpl w:val="81D8CEA0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3242E7F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9">
    <w:nsid w:val="67E57E3C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>
    <w:nsid w:val="685C5528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>
    <w:nsid w:val="6DCC70EB"/>
    <w:multiLevelType w:val="hybridMultilevel"/>
    <w:tmpl w:val="7E002D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685314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7CC67F28"/>
    <w:multiLevelType w:val="singleLevel"/>
    <w:tmpl w:val="583662D0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2"/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3E1"/>
    <w:rsid w:val="00013419"/>
    <w:rsid w:val="00022CE7"/>
    <w:rsid w:val="00026A0D"/>
    <w:rsid w:val="0006541B"/>
    <w:rsid w:val="0006705F"/>
    <w:rsid w:val="00075FF2"/>
    <w:rsid w:val="00086387"/>
    <w:rsid w:val="000A0837"/>
    <w:rsid w:val="000A214A"/>
    <w:rsid w:val="000A6665"/>
    <w:rsid w:val="000A6A0E"/>
    <w:rsid w:val="000B1A4D"/>
    <w:rsid w:val="000B60B2"/>
    <w:rsid w:val="000C008A"/>
    <w:rsid w:val="000C01D8"/>
    <w:rsid w:val="000D1B4F"/>
    <w:rsid w:val="000D7877"/>
    <w:rsid w:val="0010182A"/>
    <w:rsid w:val="00132336"/>
    <w:rsid w:val="0013758E"/>
    <w:rsid w:val="00137D3E"/>
    <w:rsid w:val="00146363"/>
    <w:rsid w:val="00146BE2"/>
    <w:rsid w:val="0015774D"/>
    <w:rsid w:val="00164C85"/>
    <w:rsid w:val="00186DFA"/>
    <w:rsid w:val="001923AC"/>
    <w:rsid w:val="00196241"/>
    <w:rsid w:val="00196726"/>
    <w:rsid w:val="001A4070"/>
    <w:rsid w:val="001A537F"/>
    <w:rsid w:val="001B6162"/>
    <w:rsid w:val="001C0443"/>
    <w:rsid w:val="001C5E20"/>
    <w:rsid w:val="001C7BE7"/>
    <w:rsid w:val="001E7B8F"/>
    <w:rsid w:val="002204DD"/>
    <w:rsid w:val="00237E9E"/>
    <w:rsid w:val="00246238"/>
    <w:rsid w:val="00253E1E"/>
    <w:rsid w:val="00255986"/>
    <w:rsid w:val="00256AA3"/>
    <w:rsid w:val="00264BDA"/>
    <w:rsid w:val="002B693E"/>
    <w:rsid w:val="002C078D"/>
    <w:rsid w:val="00307180"/>
    <w:rsid w:val="0033271C"/>
    <w:rsid w:val="00337DBF"/>
    <w:rsid w:val="0034246A"/>
    <w:rsid w:val="00384BF6"/>
    <w:rsid w:val="00386D81"/>
    <w:rsid w:val="003A3034"/>
    <w:rsid w:val="003B0E87"/>
    <w:rsid w:val="003E7D1F"/>
    <w:rsid w:val="0041310E"/>
    <w:rsid w:val="00441480"/>
    <w:rsid w:val="00442214"/>
    <w:rsid w:val="0044698B"/>
    <w:rsid w:val="0045390E"/>
    <w:rsid w:val="00454DC0"/>
    <w:rsid w:val="004556DE"/>
    <w:rsid w:val="00464C9D"/>
    <w:rsid w:val="00465EBF"/>
    <w:rsid w:val="00482338"/>
    <w:rsid w:val="0049229D"/>
    <w:rsid w:val="004A0BE0"/>
    <w:rsid w:val="004B0A27"/>
    <w:rsid w:val="004C280D"/>
    <w:rsid w:val="004C605B"/>
    <w:rsid w:val="004D0E44"/>
    <w:rsid w:val="004E03F2"/>
    <w:rsid w:val="00504370"/>
    <w:rsid w:val="0051518F"/>
    <w:rsid w:val="00536A4F"/>
    <w:rsid w:val="00541A2E"/>
    <w:rsid w:val="005479A0"/>
    <w:rsid w:val="005616CF"/>
    <w:rsid w:val="005912C0"/>
    <w:rsid w:val="00594109"/>
    <w:rsid w:val="005A21E4"/>
    <w:rsid w:val="005A5EC4"/>
    <w:rsid w:val="005B0052"/>
    <w:rsid w:val="005C46E1"/>
    <w:rsid w:val="005D3719"/>
    <w:rsid w:val="005D4744"/>
    <w:rsid w:val="005F4EEA"/>
    <w:rsid w:val="00621940"/>
    <w:rsid w:val="00631574"/>
    <w:rsid w:val="00633E3E"/>
    <w:rsid w:val="006353DD"/>
    <w:rsid w:val="006400DF"/>
    <w:rsid w:val="00643C69"/>
    <w:rsid w:val="0065125F"/>
    <w:rsid w:val="00662C48"/>
    <w:rsid w:val="006633A8"/>
    <w:rsid w:val="00670632"/>
    <w:rsid w:val="0068627F"/>
    <w:rsid w:val="006A1F67"/>
    <w:rsid w:val="006B41CA"/>
    <w:rsid w:val="006C1D34"/>
    <w:rsid w:val="006E7F96"/>
    <w:rsid w:val="006F530C"/>
    <w:rsid w:val="0072369B"/>
    <w:rsid w:val="00753FFB"/>
    <w:rsid w:val="00757031"/>
    <w:rsid w:val="007664C2"/>
    <w:rsid w:val="00766CDE"/>
    <w:rsid w:val="007723D8"/>
    <w:rsid w:val="00785B09"/>
    <w:rsid w:val="00794432"/>
    <w:rsid w:val="007A329A"/>
    <w:rsid w:val="007B070D"/>
    <w:rsid w:val="007C295F"/>
    <w:rsid w:val="007D3C15"/>
    <w:rsid w:val="007D3DE9"/>
    <w:rsid w:val="007D72A7"/>
    <w:rsid w:val="0080222D"/>
    <w:rsid w:val="008060C3"/>
    <w:rsid w:val="008143E4"/>
    <w:rsid w:val="00844181"/>
    <w:rsid w:val="008578F7"/>
    <w:rsid w:val="008660A0"/>
    <w:rsid w:val="00870EAC"/>
    <w:rsid w:val="00881778"/>
    <w:rsid w:val="008B67A9"/>
    <w:rsid w:val="008D6949"/>
    <w:rsid w:val="008F7EEF"/>
    <w:rsid w:val="009075EB"/>
    <w:rsid w:val="00914F3E"/>
    <w:rsid w:val="009216D8"/>
    <w:rsid w:val="00931A8A"/>
    <w:rsid w:val="00935F6B"/>
    <w:rsid w:val="00954F8F"/>
    <w:rsid w:val="009578B5"/>
    <w:rsid w:val="00966982"/>
    <w:rsid w:val="0098575F"/>
    <w:rsid w:val="00987A06"/>
    <w:rsid w:val="0099119E"/>
    <w:rsid w:val="009C28C7"/>
    <w:rsid w:val="009D0E21"/>
    <w:rsid w:val="009D1A6B"/>
    <w:rsid w:val="009D50A1"/>
    <w:rsid w:val="009D6E02"/>
    <w:rsid w:val="009E2A11"/>
    <w:rsid w:val="009E2D8B"/>
    <w:rsid w:val="009E62DE"/>
    <w:rsid w:val="009E78BE"/>
    <w:rsid w:val="009F229D"/>
    <w:rsid w:val="009F5FEF"/>
    <w:rsid w:val="00A0104B"/>
    <w:rsid w:val="00A05476"/>
    <w:rsid w:val="00A253E1"/>
    <w:rsid w:val="00A44A81"/>
    <w:rsid w:val="00A62DB3"/>
    <w:rsid w:val="00A703E8"/>
    <w:rsid w:val="00A80C4F"/>
    <w:rsid w:val="00A84019"/>
    <w:rsid w:val="00A843E0"/>
    <w:rsid w:val="00AA1D70"/>
    <w:rsid w:val="00AB3FD3"/>
    <w:rsid w:val="00AB5B96"/>
    <w:rsid w:val="00AC1CAE"/>
    <w:rsid w:val="00AE2600"/>
    <w:rsid w:val="00AE3B28"/>
    <w:rsid w:val="00AE5DDB"/>
    <w:rsid w:val="00B06BFB"/>
    <w:rsid w:val="00B1144F"/>
    <w:rsid w:val="00B43DF7"/>
    <w:rsid w:val="00B441FA"/>
    <w:rsid w:val="00B53D74"/>
    <w:rsid w:val="00B62A22"/>
    <w:rsid w:val="00B63956"/>
    <w:rsid w:val="00B6629B"/>
    <w:rsid w:val="00B67584"/>
    <w:rsid w:val="00B733B5"/>
    <w:rsid w:val="00B8532A"/>
    <w:rsid w:val="00B97D7D"/>
    <w:rsid w:val="00BA57D2"/>
    <w:rsid w:val="00BB1751"/>
    <w:rsid w:val="00BC2FAA"/>
    <w:rsid w:val="00BE3D68"/>
    <w:rsid w:val="00BE6D65"/>
    <w:rsid w:val="00BF06EA"/>
    <w:rsid w:val="00BF3409"/>
    <w:rsid w:val="00C025A3"/>
    <w:rsid w:val="00C15166"/>
    <w:rsid w:val="00C2013B"/>
    <w:rsid w:val="00C22A47"/>
    <w:rsid w:val="00C406DC"/>
    <w:rsid w:val="00C436AD"/>
    <w:rsid w:val="00C453D4"/>
    <w:rsid w:val="00C45AF9"/>
    <w:rsid w:val="00C51DFA"/>
    <w:rsid w:val="00C6056A"/>
    <w:rsid w:val="00C733E1"/>
    <w:rsid w:val="00C74BA8"/>
    <w:rsid w:val="00C84B6D"/>
    <w:rsid w:val="00C93754"/>
    <w:rsid w:val="00CB2ED7"/>
    <w:rsid w:val="00CB4985"/>
    <w:rsid w:val="00CC0AA3"/>
    <w:rsid w:val="00CD271F"/>
    <w:rsid w:val="00CE7DDF"/>
    <w:rsid w:val="00CF45A3"/>
    <w:rsid w:val="00CF7DDC"/>
    <w:rsid w:val="00D05C3C"/>
    <w:rsid w:val="00D100ED"/>
    <w:rsid w:val="00D21527"/>
    <w:rsid w:val="00D4311B"/>
    <w:rsid w:val="00D53637"/>
    <w:rsid w:val="00D84AEA"/>
    <w:rsid w:val="00D87C18"/>
    <w:rsid w:val="00D945A4"/>
    <w:rsid w:val="00DA2545"/>
    <w:rsid w:val="00DA401E"/>
    <w:rsid w:val="00DB4110"/>
    <w:rsid w:val="00DB59ED"/>
    <w:rsid w:val="00DB7498"/>
    <w:rsid w:val="00DC40AB"/>
    <w:rsid w:val="00DD633D"/>
    <w:rsid w:val="00E07901"/>
    <w:rsid w:val="00E12720"/>
    <w:rsid w:val="00E22329"/>
    <w:rsid w:val="00E2400E"/>
    <w:rsid w:val="00E607DC"/>
    <w:rsid w:val="00E62454"/>
    <w:rsid w:val="00E66784"/>
    <w:rsid w:val="00E7107B"/>
    <w:rsid w:val="00E80200"/>
    <w:rsid w:val="00E918C3"/>
    <w:rsid w:val="00E93DC9"/>
    <w:rsid w:val="00EA0672"/>
    <w:rsid w:val="00EB0095"/>
    <w:rsid w:val="00EC2AD9"/>
    <w:rsid w:val="00EE49DA"/>
    <w:rsid w:val="00F03EA3"/>
    <w:rsid w:val="00F108CD"/>
    <w:rsid w:val="00F129DD"/>
    <w:rsid w:val="00F14393"/>
    <w:rsid w:val="00F365AE"/>
    <w:rsid w:val="00F511CA"/>
    <w:rsid w:val="00F705AE"/>
    <w:rsid w:val="00F71BCC"/>
    <w:rsid w:val="00F7272B"/>
    <w:rsid w:val="00F86477"/>
    <w:rsid w:val="00F90EAD"/>
    <w:rsid w:val="00FA6F3C"/>
    <w:rsid w:val="00FA755B"/>
    <w:rsid w:val="00FC16BE"/>
    <w:rsid w:val="00FD255C"/>
    <w:rsid w:val="00FD617C"/>
    <w:rsid w:val="00FE14DB"/>
    <w:rsid w:val="00FE28D1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rFonts w:ascii="Arial" w:hAnsi="Arial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/>
      <w:ind w:left="1134" w:hanging="1134"/>
      <w:outlineLvl w:val="0"/>
    </w:pPr>
    <w:rPr>
      <w:b/>
      <w:caps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120"/>
      <w:ind w:left="1134" w:hanging="1134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40"/>
      <w:ind w:left="1134" w:hanging="113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/>
      <w:ind w:left="1134" w:hanging="113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Normal"/>
    <w:uiPriority w:val="39"/>
    <w:pPr>
      <w:keepNext w:val="0"/>
      <w:keepLines w:val="0"/>
      <w:pageBreakBefore w:val="0"/>
      <w:tabs>
        <w:tab w:val="right" w:leader="dot" w:pos="1248"/>
        <w:tab w:val="right" w:leader="dot" w:pos="8902"/>
      </w:tabs>
      <w:spacing w:after="120"/>
      <w:ind w:left="0" w:firstLine="0"/>
      <w:outlineLvl w:val="9"/>
    </w:pPr>
    <w:rPr>
      <w:sz w:val="24"/>
    </w:rPr>
  </w:style>
  <w:style w:type="paragraph" w:styleId="TOC2">
    <w:name w:val="toc 2"/>
    <w:basedOn w:val="Heading2"/>
    <w:next w:val="Normal"/>
    <w:uiPriority w:val="39"/>
    <w:pPr>
      <w:keepNext w:val="0"/>
      <w:keepLines w:val="0"/>
      <w:tabs>
        <w:tab w:val="left" w:pos="1418"/>
        <w:tab w:val="right" w:leader="dot" w:pos="8902"/>
      </w:tabs>
      <w:ind w:left="0" w:firstLine="0"/>
      <w:outlineLvl w:val="9"/>
    </w:pPr>
    <w:rPr>
      <w:b w:val="0"/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/>
      <w:jc w:val="center"/>
    </w:pPr>
    <w:rPr>
      <w:caps/>
      <w:sz w:val="22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after="120"/>
    </w:pPr>
  </w:style>
  <w:style w:type="paragraph" w:styleId="TOC3">
    <w:name w:val="toc 3"/>
    <w:basedOn w:val="Heading3"/>
    <w:next w:val="Normal"/>
    <w:uiPriority w:val="39"/>
    <w:pPr>
      <w:keepNext w:val="0"/>
      <w:keepLines w:val="0"/>
      <w:tabs>
        <w:tab w:val="left" w:pos="958"/>
        <w:tab w:val="left" w:leader="dot" w:pos="1418"/>
        <w:tab w:val="right" w:leader="dot" w:pos="8902"/>
      </w:tabs>
      <w:spacing w:before="0"/>
      <w:ind w:left="0" w:firstLine="0"/>
      <w:outlineLvl w:val="9"/>
    </w:pPr>
    <w:rPr>
      <w:b w:val="0"/>
      <w:sz w:val="16"/>
    </w:rPr>
  </w:style>
  <w:style w:type="paragraph" w:styleId="TOC4">
    <w:name w:val="toc 4"/>
    <w:basedOn w:val="Heading4"/>
    <w:next w:val="Normal"/>
    <w:semiHidden/>
    <w:pPr>
      <w:keepNext w:val="0"/>
      <w:keepLines w:val="0"/>
      <w:tabs>
        <w:tab w:val="left" w:pos="1418"/>
        <w:tab w:val="right" w:leader="dot" w:pos="8902"/>
      </w:tabs>
      <w:spacing w:before="0" w:line="480" w:lineRule="auto"/>
      <w:ind w:left="0" w:firstLine="0"/>
      <w:outlineLvl w:val="9"/>
    </w:pPr>
    <w:rPr>
      <w:sz w:val="16"/>
    </w:rPr>
  </w:style>
  <w:style w:type="paragraph" w:styleId="TableofFigures">
    <w:name w:val="table of figures"/>
    <w:basedOn w:val="Caption"/>
    <w:next w:val="Normal"/>
    <w:semiHidden/>
    <w:pPr>
      <w:tabs>
        <w:tab w:val="left" w:pos="1134"/>
        <w:tab w:val="right" w:leader="dot" w:pos="8902"/>
      </w:tabs>
      <w:spacing w:after="120"/>
      <w:jc w:val="left"/>
    </w:pPr>
  </w:style>
  <w:style w:type="paragraph" w:styleId="Caption">
    <w:name w:val="caption"/>
    <w:basedOn w:val="Normal"/>
    <w:next w:val="Normal"/>
    <w:qFormat/>
    <w:pPr>
      <w:jc w:val="center"/>
    </w:pPr>
    <w:rPr>
      <w:i/>
      <w:sz w:val="20"/>
    </w:rPr>
  </w:style>
  <w:style w:type="paragraph" w:styleId="Title">
    <w:name w:val="Title"/>
    <w:basedOn w:val="Normal"/>
    <w:qFormat/>
    <w:pPr>
      <w:spacing w:before="240" w:after="60"/>
      <w:jc w:val="center"/>
    </w:pPr>
    <w:rPr>
      <w:b/>
      <w:kern w:val="28"/>
      <w:sz w:val="32"/>
    </w:rPr>
  </w:style>
  <w:style w:type="paragraph" w:customStyle="1" w:styleId="Afbeelding">
    <w:name w:val="Afbeelding"/>
    <w:basedOn w:val="Normal"/>
    <w:next w:val="Caption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Tabel">
    <w:name w:val="Tabel"/>
    <w:basedOn w:val="Normal"/>
    <w:next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i/>
    </w:rPr>
  </w:style>
  <w:style w:type="paragraph" w:styleId="Index1">
    <w:name w:val="index 1"/>
    <w:basedOn w:val="Normal"/>
    <w:next w:val="Normal"/>
    <w:semiHidden/>
    <w:pPr>
      <w:tabs>
        <w:tab w:val="right" w:leader="dot" w:pos="8902"/>
      </w:tabs>
    </w:pPr>
  </w:style>
  <w:style w:type="paragraph" w:styleId="TOC5">
    <w:name w:val="toc 5"/>
    <w:basedOn w:val="Normal"/>
    <w:next w:val="Normal"/>
    <w:semiHidden/>
    <w:pPr>
      <w:tabs>
        <w:tab w:val="right" w:leader="dot" w:pos="8902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902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902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902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902"/>
      </w:tabs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67"/>
      </w:tabs>
      <w:spacing w:after="0"/>
      <w:ind w:left="1134" w:hanging="567"/>
    </w:pPr>
    <w:rPr>
      <w:rFonts w:ascii="Times New Roman" w:hAnsi="Times New Roman"/>
      <w:szCs w:val="24"/>
      <w:lang w:val="nl-BE"/>
    </w:rPr>
  </w:style>
  <w:style w:type="paragraph" w:customStyle="1" w:styleId="LIJN1">
    <w:name w:val="LIJN1"/>
    <w:basedOn w:val="Normal"/>
    <w:next w:val="Normal"/>
    <w:semiHidden/>
    <w:rsid w:val="0006705F"/>
    <w:pPr>
      <w:spacing w:before="4000"/>
      <w:jc w:val="center"/>
    </w:pPr>
    <w:rPr>
      <w:b/>
      <w:caps/>
      <w:sz w:val="48"/>
      <w:szCs w:val="48"/>
      <w:lang w:val="nl-BE" w:eastAsia="nl-BE"/>
    </w:rPr>
  </w:style>
  <w:style w:type="paragraph" w:customStyle="1" w:styleId="COPY">
    <w:name w:val="COPY"/>
    <w:basedOn w:val="Normal"/>
    <w:next w:val="Normal"/>
    <w:semiHidden/>
    <w:rsid w:val="0006705F"/>
    <w:pPr>
      <w:spacing w:before="4000" w:after="120"/>
      <w:jc w:val="center"/>
    </w:pPr>
    <w:rPr>
      <w:b/>
      <w:sz w:val="20"/>
      <w:lang w:val="nl-BE" w:eastAsia="nl-BE"/>
    </w:rPr>
  </w:style>
  <w:style w:type="paragraph" w:styleId="BalloonText">
    <w:name w:val="Balloon Text"/>
    <w:basedOn w:val="Normal"/>
    <w:link w:val="BalloonTextChar"/>
    <w:rsid w:val="009E62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2DE"/>
    <w:rPr>
      <w:rFonts w:ascii="Tahoma" w:hAnsi="Tahoma" w:cs="Tahoma"/>
      <w:sz w:val="16"/>
      <w:szCs w:val="16"/>
      <w:lang w:val="nl-NL" w:eastAsia="nl-NL"/>
    </w:rPr>
  </w:style>
  <w:style w:type="paragraph" w:styleId="ListParagraph">
    <w:name w:val="List Paragraph"/>
    <w:basedOn w:val="Normal"/>
    <w:uiPriority w:val="34"/>
    <w:qFormat/>
    <w:rsid w:val="00931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rFonts w:ascii="Arial" w:hAnsi="Arial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/>
      <w:ind w:left="1134" w:hanging="1134"/>
      <w:outlineLvl w:val="0"/>
    </w:pPr>
    <w:rPr>
      <w:b/>
      <w:caps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120"/>
      <w:ind w:left="1134" w:hanging="1134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40"/>
      <w:ind w:left="1134" w:hanging="113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/>
      <w:ind w:left="1134" w:hanging="113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Normal"/>
    <w:uiPriority w:val="39"/>
    <w:pPr>
      <w:keepNext w:val="0"/>
      <w:keepLines w:val="0"/>
      <w:pageBreakBefore w:val="0"/>
      <w:tabs>
        <w:tab w:val="right" w:leader="dot" w:pos="1248"/>
        <w:tab w:val="right" w:leader="dot" w:pos="8902"/>
      </w:tabs>
      <w:spacing w:after="120"/>
      <w:ind w:left="0" w:firstLine="0"/>
      <w:outlineLvl w:val="9"/>
    </w:pPr>
    <w:rPr>
      <w:sz w:val="24"/>
    </w:rPr>
  </w:style>
  <w:style w:type="paragraph" w:styleId="TOC2">
    <w:name w:val="toc 2"/>
    <w:basedOn w:val="Heading2"/>
    <w:next w:val="Normal"/>
    <w:uiPriority w:val="39"/>
    <w:pPr>
      <w:keepNext w:val="0"/>
      <w:keepLines w:val="0"/>
      <w:tabs>
        <w:tab w:val="left" w:pos="1418"/>
        <w:tab w:val="right" w:leader="dot" w:pos="8902"/>
      </w:tabs>
      <w:ind w:left="0" w:firstLine="0"/>
      <w:outlineLvl w:val="9"/>
    </w:pPr>
    <w:rPr>
      <w:b w:val="0"/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/>
      <w:jc w:val="center"/>
    </w:pPr>
    <w:rPr>
      <w:caps/>
      <w:sz w:val="22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after="120"/>
    </w:pPr>
  </w:style>
  <w:style w:type="paragraph" w:styleId="TOC3">
    <w:name w:val="toc 3"/>
    <w:basedOn w:val="Heading3"/>
    <w:next w:val="Normal"/>
    <w:uiPriority w:val="39"/>
    <w:pPr>
      <w:keepNext w:val="0"/>
      <w:keepLines w:val="0"/>
      <w:tabs>
        <w:tab w:val="left" w:pos="958"/>
        <w:tab w:val="left" w:leader="dot" w:pos="1418"/>
        <w:tab w:val="right" w:leader="dot" w:pos="8902"/>
      </w:tabs>
      <w:spacing w:before="0"/>
      <w:ind w:left="0" w:firstLine="0"/>
      <w:outlineLvl w:val="9"/>
    </w:pPr>
    <w:rPr>
      <w:b w:val="0"/>
      <w:sz w:val="16"/>
    </w:rPr>
  </w:style>
  <w:style w:type="paragraph" w:styleId="TOC4">
    <w:name w:val="toc 4"/>
    <w:basedOn w:val="Heading4"/>
    <w:next w:val="Normal"/>
    <w:semiHidden/>
    <w:pPr>
      <w:keepNext w:val="0"/>
      <w:keepLines w:val="0"/>
      <w:tabs>
        <w:tab w:val="left" w:pos="1418"/>
        <w:tab w:val="right" w:leader="dot" w:pos="8902"/>
      </w:tabs>
      <w:spacing w:before="0" w:line="480" w:lineRule="auto"/>
      <w:ind w:left="0" w:firstLine="0"/>
      <w:outlineLvl w:val="9"/>
    </w:pPr>
    <w:rPr>
      <w:sz w:val="16"/>
    </w:rPr>
  </w:style>
  <w:style w:type="paragraph" w:styleId="TableofFigures">
    <w:name w:val="table of figures"/>
    <w:basedOn w:val="Caption"/>
    <w:next w:val="Normal"/>
    <w:semiHidden/>
    <w:pPr>
      <w:tabs>
        <w:tab w:val="left" w:pos="1134"/>
        <w:tab w:val="right" w:leader="dot" w:pos="8902"/>
      </w:tabs>
      <w:spacing w:after="120"/>
      <w:jc w:val="left"/>
    </w:pPr>
  </w:style>
  <w:style w:type="paragraph" w:styleId="Caption">
    <w:name w:val="caption"/>
    <w:basedOn w:val="Normal"/>
    <w:next w:val="Normal"/>
    <w:qFormat/>
    <w:pPr>
      <w:jc w:val="center"/>
    </w:pPr>
    <w:rPr>
      <w:i/>
      <w:sz w:val="20"/>
    </w:rPr>
  </w:style>
  <w:style w:type="paragraph" w:styleId="Title">
    <w:name w:val="Title"/>
    <w:basedOn w:val="Normal"/>
    <w:qFormat/>
    <w:pPr>
      <w:spacing w:before="240" w:after="60"/>
      <w:jc w:val="center"/>
    </w:pPr>
    <w:rPr>
      <w:b/>
      <w:kern w:val="28"/>
      <w:sz w:val="32"/>
    </w:rPr>
  </w:style>
  <w:style w:type="paragraph" w:customStyle="1" w:styleId="Afbeelding">
    <w:name w:val="Afbeelding"/>
    <w:basedOn w:val="Normal"/>
    <w:next w:val="Caption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Tabel">
    <w:name w:val="Tabel"/>
    <w:basedOn w:val="Normal"/>
    <w:next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i/>
    </w:rPr>
  </w:style>
  <w:style w:type="paragraph" w:styleId="Index1">
    <w:name w:val="index 1"/>
    <w:basedOn w:val="Normal"/>
    <w:next w:val="Normal"/>
    <w:semiHidden/>
    <w:pPr>
      <w:tabs>
        <w:tab w:val="right" w:leader="dot" w:pos="8902"/>
      </w:tabs>
    </w:pPr>
  </w:style>
  <w:style w:type="paragraph" w:styleId="TOC5">
    <w:name w:val="toc 5"/>
    <w:basedOn w:val="Normal"/>
    <w:next w:val="Normal"/>
    <w:semiHidden/>
    <w:pPr>
      <w:tabs>
        <w:tab w:val="right" w:leader="dot" w:pos="8902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902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902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902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902"/>
      </w:tabs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67"/>
      </w:tabs>
      <w:spacing w:after="0"/>
      <w:ind w:left="1134" w:hanging="567"/>
    </w:pPr>
    <w:rPr>
      <w:rFonts w:ascii="Times New Roman" w:hAnsi="Times New Roman"/>
      <w:szCs w:val="24"/>
      <w:lang w:val="nl-BE"/>
    </w:rPr>
  </w:style>
  <w:style w:type="paragraph" w:customStyle="1" w:styleId="LIJN1">
    <w:name w:val="LIJN1"/>
    <w:basedOn w:val="Normal"/>
    <w:next w:val="Normal"/>
    <w:semiHidden/>
    <w:rsid w:val="0006705F"/>
    <w:pPr>
      <w:spacing w:before="4000"/>
      <w:jc w:val="center"/>
    </w:pPr>
    <w:rPr>
      <w:b/>
      <w:caps/>
      <w:sz w:val="48"/>
      <w:szCs w:val="48"/>
      <w:lang w:val="nl-BE" w:eastAsia="nl-BE"/>
    </w:rPr>
  </w:style>
  <w:style w:type="paragraph" w:customStyle="1" w:styleId="COPY">
    <w:name w:val="COPY"/>
    <w:basedOn w:val="Normal"/>
    <w:next w:val="Normal"/>
    <w:semiHidden/>
    <w:rsid w:val="0006705F"/>
    <w:pPr>
      <w:spacing w:before="4000" w:after="120"/>
      <w:jc w:val="center"/>
    </w:pPr>
    <w:rPr>
      <w:b/>
      <w:sz w:val="20"/>
      <w:lang w:val="nl-BE" w:eastAsia="nl-BE"/>
    </w:rPr>
  </w:style>
  <w:style w:type="paragraph" w:styleId="BalloonText">
    <w:name w:val="Balloon Text"/>
    <w:basedOn w:val="Normal"/>
    <w:link w:val="BalloonTextChar"/>
    <w:rsid w:val="009E62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2DE"/>
    <w:rPr>
      <w:rFonts w:ascii="Tahoma" w:hAnsi="Tahoma" w:cs="Tahoma"/>
      <w:sz w:val="16"/>
      <w:szCs w:val="16"/>
      <w:lang w:val="nl-NL" w:eastAsia="nl-NL"/>
    </w:rPr>
  </w:style>
  <w:style w:type="paragraph" w:styleId="ListParagraph">
    <w:name w:val="List Paragraph"/>
    <w:basedOn w:val="Normal"/>
    <w:uiPriority w:val="34"/>
    <w:qFormat/>
    <w:rsid w:val="0093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DOCUMENT\VDAB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VDABTest.dot</Template>
  <TotalTime>1</TotalTime>
  <Pages>10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5336</CharactersWithSpaces>
  <SharedDoc>false</SharedDoc>
  <HLinks>
    <vt:vector size="60" baseType="variant"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_Toc160945583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_Toc160945582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_Toc160945581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_Toc160945580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_Toc160945579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_Toc160945578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_Toc160945577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_Toc160945576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_Toc160945575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_Toc160945574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brigitte.vanceulebro</dc:creator>
  <cp:lastModifiedBy>anonymous</cp:lastModifiedBy>
  <cp:revision>6</cp:revision>
  <cp:lastPrinted>2016-11-23T07:08:00Z</cp:lastPrinted>
  <dcterms:created xsi:type="dcterms:W3CDTF">2016-11-24T06:36:00Z</dcterms:created>
  <dcterms:modified xsi:type="dcterms:W3CDTF">2016-11-24T09:03:00Z</dcterms:modified>
</cp:coreProperties>
</file>